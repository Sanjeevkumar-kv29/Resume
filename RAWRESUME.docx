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-1281430</wp:posOffset>
                </wp:positionH>
                <wp:positionV relativeFrom="paragraph">
                  <wp:posOffset>-879475</wp:posOffset>
                </wp:positionV>
                <wp:extent cx="3306445" cy="971550"/>
                <wp:effectExtent l="4445" t="4445" r="11430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3755" y="336550"/>
                          <a:ext cx="3306445" cy="971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bg1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0.9pt;margin-top:-69.25pt;height:76.5pt;width:260.35pt;z-index:251676672;v-text-anchor:middle;mso-width-relative:page;mso-height-relative:page;" fillcolor="#95B3D7 [1940]" filled="t" stroked="t" coordsize="21600,21600" arcsize="0.166666666666667" o:gfxdata="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LZ+9M2wAAAAwBAAAPAAAAAAAAAAEAIAAAACIAAABkcnMvZG93bnJldi54&#10;bWxQSwECFAAUAAAACACHTuJAqkgj3KICAABnBQAADgAAAAAAAAABACAAAAAqAQAAZHJzL2Uyb0Rv&#10;Yy54bWxQSwUGAAAAAAYABgBZAQAAPgYAAAAA&#10;">
                <v:fill on="t" focussize="0,0"/>
                <v:stroke weight="0.25pt" color="#FFFFFF [32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-14605</wp:posOffset>
                </wp:positionV>
                <wp:extent cx="8013065" cy="483870"/>
                <wp:effectExtent l="0" t="0" r="3175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1755" y="1157605"/>
                          <a:ext cx="8013065" cy="483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>
                          <a:softEdge rad="381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"/>
                              <w:ind w:firstLine="320" w:firstLineChars="200"/>
                              <w:jc w:val="both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lang w:val="en-US"/>
                              </w:rPr>
                              <w:t>Email id -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instrText xml:space="preserve"> HYPERLINK "mailto:sanjeevkumar.kv29@gmail.com" </w:instrTex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sanjeevkumar.kv29@gmail.com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"/>
                              <w:ind w:firstLine="320" w:firstLineChars="200"/>
                              <w:jc w:val="both"/>
                              <w:textAlignment w:val="auto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  <w:lang w:val="en-US"/>
                              </w:rPr>
                              <w:t xml:space="preserve">Linked in - 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</w:rPr>
                              <w:instrText xml:space="preserve"> HYPERLINK "http://www.linkedin.com/in/sanjeev-kumarkv29" </w:instrTex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</w:rPr>
                              <w:t>www.linkedin.com/in/sanjeev-kumarkv29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17375E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3.1pt;margin-top:-1.15pt;height:38.1pt;width:630.95pt;z-index:251675648;mso-width-relative:page;mso-height-relative:page;" fillcolor="#B9CDE5 [1300]" filled="t" stroked="f" coordsize="21600,21600" o:gfxdata="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Ls5kbXAAAACwEAAA8AAAAAAAAAAQAg&#10;AAAAIgAAAGRycy9kb3ducmV2LnhtbFBLAQIUABQAAAAIAIdO4kCpt+YggQIAAAkFAAAOAAAAAAAA&#10;AAEAIAAAACYBAABkcnMvZTJvRG9jLnhtbFBLBQYAAAAABgAGAFkBAAAZ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"/>
                        <w:ind w:firstLine="320" w:firstLineChars="200"/>
                        <w:jc w:val="both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lang w:val="en-US"/>
                        </w:rPr>
                        <w:t>Email id -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u w:val="single"/>
                          <w:lang w:val="en-US"/>
                        </w:rPr>
                        <w:instrText xml:space="preserve"> HYPERLINK "mailto:sanjeevkumar.kv29@gmail.com" </w:instrTex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u w:val="single"/>
                          <w:lang w:val="en-US"/>
                        </w:rPr>
                        <w:t>sanjeevkumar.kv29@gmail.com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"/>
                        <w:ind w:firstLine="320" w:firstLineChars="200"/>
                        <w:jc w:val="both"/>
                        <w:textAlignment w:val="auto"/>
                        <w:rPr>
                          <w:rFonts w:hint="default" w:ascii="Arial" w:hAnsi="Arial" w:eastAsia="SimSun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  <w:lang w:val="en-US"/>
                        </w:rPr>
                        <w:t xml:space="preserve">Linked in - 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</w:rPr>
                        <w:instrText xml:space="preserve"> HYPERLINK "http://www.linkedin.com/in/sanjeev-kumarkv29" </w:instrTex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</w:rPr>
                        <w:t>www.linkedin.com/in/sanjeev-kumarkv29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17375E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-767080</wp:posOffset>
                </wp:positionV>
                <wp:extent cx="3227070" cy="650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685" y="1365250"/>
                          <a:ext cx="3227070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SANJEEV  KUMAR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Quick learner , Enthusiastic, coding lover ,Team leader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75pt;margin-top:-60.4pt;height:51.25pt;width:254.1pt;z-index:251684864;mso-width-relative:page;mso-height-relative:page;" filled="f" stroked="f" coordsize="21600,21600" o:gfxdata="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RYrRR2QAAAAwBAAAPAAAAAAAAAAEAIAAAACIAAABkcnMvZG93bnJl&#10;di54bWxQSwECFAAUAAAACACHTuJAw1G9JzUCAABxBAAADgAAAAAAAAABACAAAAAoAQAAZHJzL2Uy&#10;b0RvYy54bWxQSwUGAAAAAAYABgBZAQAAz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SANJEEV  KUMAR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Quick learner , Enthusiastic, coding lover ,Team leader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ge">
                  <wp:posOffset>5080</wp:posOffset>
                </wp:positionV>
                <wp:extent cx="1173480" cy="285750"/>
                <wp:effectExtent l="38735" t="18415" r="52705" b="61595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-110" w:leftChars="-50" w:right="-110" w:rightChars="-5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6pt;margin-top:0.4pt;height:22.5pt;width:92.4pt;mso-position-vertical-relative:page;mso-wrap-distance-bottom:0pt;mso-wrap-distance-left:9pt;mso-wrap-distance-right:9pt;mso-wrap-distance-top:0pt;z-index:251677696;v-text-anchor:middle;mso-width-relative:page;mso-height-relative:page;" fillcolor="#95B3D7 [1940]" filled="t" stroked="t" coordsize="21600,21600" arcsize="0.166666666666667" o:gfxdata="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xVov&#10;39MAAAAGAQAADwAAAAAAAAABACAAAAAiAAAAZHJzL2Rvd25yZXYueG1sUEsBAhQAFAAAAAgAh07i&#10;QKIkhz7SAgAA3AUAAA4AAAAAAAAAAQAgAAAAIgEAAGRycy9lMm9Eb2MueG1sUEsFBgAAAAAGAAYA&#10;WQEAAGYGAAAAAA==&#10;">
                <v:fill on="t" focussize="0,0"/>
                <v:stroke color="#FFFFFF [3212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-110" w:leftChars="-50" w:right="-110" w:rightChars="-5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 details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-744220</wp:posOffset>
                </wp:positionV>
                <wp:extent cx="2941320" cy="6565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0595" y="440690"/>
                          <a:ext cx="2941320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"/>
                              <w:jc w:val="both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Contact No. - +91 7648845208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"/>
                              <w:jc w:val="both"/>
                              <w:textAlignment w:val="auto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Skype id - 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"https://join.skype.com/invite/c7fGPtJVYJ2Y" </w:instrTex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https://join.skype.com/invite/c7fGPtJVYJ2Y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"/>
                              <w:jc w:val="both"/>
                              <w:textAlignment w:val="auto"/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ADDRESS -  Hostel no 05 , Jabalpur Engineering </w:t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college ,Jabalpur M.P, 482011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7pt;margin-top:-58.6pt;height:51.7pt;width:231.6pt;z-index:251678720;mso-width-relative:page;mso-height-relative:page;" filled="f" stroked="f" coordsize="21600,21600" o:gfxdata="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M/0mt0AAAANAQAADwAAAAAAAAABACAAAAAiAAAAZHJzL2Rv&#10;d25yZXYueG1sUEsBAhQAFAAAAAgAh07iQJieOro1AgAAcg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"/>
                        <w:jc w:val="both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Contact No. - +91 7648845208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"/>
                        <w:jc w:val="both"/>
                        <w:textAlignment w:val="auto"/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Skype id - 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"https://join.skype.com/invite/c7fGPtJVYJ2Y" </w:instrTex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https://join.skype.com/invite/c7fGPtJVYJ2Y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"/>
                        <w:jc w:val="both"/>
                        <w:textAlignment w:val="auto"/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ADDRESS -  Hostel no 05 , Jabalpur Engineering </w:t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college ,Jabalpur M.P, 482011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-961390</wp:posOffset>
                </wp:positionV>
                <wp:extent cx="8953500" cy="1370330"/>
                <wp:effectExtent l="12700" t="1270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13703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-92.3pt;margin-top:-75.7pt;height:107.9pt;width:705pt;z-index:-251655168;v-text-anchor:middle;mso-width-relative:page;mso-height-relative:page;" fillcolor="#C6D9F1 [671]" filled="t" stroked="t" coordsize="21600,21600" o:gfxdata="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4PnXDZAAAADQEA&#10;AA8AAAAAAAAAAQAgAAAAIgAAAGRycy9kb3ducmV2LnhtbFBLAQIUABQAAAAIAIdO4kDwBV2BxAIA&#10;ANUFAAAOAAAAAAAAAAEAIAAAACgBAABkcnMvZTJvRG9jLnhtbFBLBQYAAAAABgAGAFkBAABeBgAA&#10;AAA=&#10;">
                <v:fill type="gradient" on="t" color2="#FFFFFF [3212]" focus="100%" focussize="0,0" rotate="t">
                  <o:fill type="gradientUnscaled" v:ext="backwardCompatible"/>
                </v:fill>
                <v:stroke weight="2pt" color="#C4BD97 [2414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sz w:val="22"/>
          <w:vertAlign w:val="subscrip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5930900</wp:posOffset>
                </wp:positionV>
                <wp:extent cx="12065" cy="3524250"/>
                <wp:effectExtent l="13970" t="0" r="19685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3524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5pt;margin-top:467pt;height:277.5pt;width:0.95pt;z-index:251701248;mso-width-relative:page;mso-height-relative:page;" filled="f" stroked="t" coordsize="21600,21600" o:gfxdata="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b&#10;AqTZAAAADAEAAA8AAAAAAAAAAQAgAAAAIgAAAGRycy9kb3ducmV2LnhtbFBLAQIUABQAAAAIAIdO&#10;4kDHm26A6QEAANADAAAOAAAAAAAAAAEAIAAAACgBAABkcnMvZTJvRG9jLnhtbFBLBQYAAAAABgAG&#10;AFkBAACDBQAAAAA=&#10;">
                <v:fill on="f" focussize="0,0"/>
                <v:stroke weight="2.25pt" color="#10243F [1615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3751580</wp:posOffset>
                </wp:positionV>
                <wp:extent cx="3206115" cy="2645410"/>
                <wp:effectExtent l="0" t="0" r="9525" b="635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2645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45pt;margin-top:295.4pt;height:208.3pt;width:252.45pt;z-index:-251614208;v-text-anchor:middle;mso-width-relative:page;mso-height-relative:page;" fillcolor="#B9CDE5 [1300]" filled="t" stroked="f" coordsize="21600,21600" o:gfxdata="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MUodV2wAAAA0B&#10;AAAPAAAAAAAAAAEAIAAAACIAAABkcnMvZG93bnJldi54bWxQSwECFAAUAAAACACHTuJA9Z1NOYoC&#10;AAAoBQAADgAAAAAAAAABACAAAAAqAQAAZHJzL2Uyb0RvYy54bWxQSwUGAAAAAAYABgBZAQAAJgYA&#10;AAAA&#10;">
                <v:fill on="t" focussize="0,0"/>
                <v:stroke on="f" weight="0.25pt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167005</wp:posOffset>
                </wp:positionV>
                <wp:extent cx="11430" cy="3479165"/>
                <wp:effectExtent l="13970" t="0" r="20320" b="107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4791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9pt;margin-top:13.15pt;height:273.95pt;width:0.9pt;z-index:251674624;mso-width-relative:page;mso-height-relative:page;" filled="f" stroked="t" coordsize="21600,21600" o:gfxdata="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HuNVnZ&#10;AAAACgEAAA8AAAAAAAAAAQAgAAAAIgAAAGRycy9kb3ducmV2LnhtbFBLAQIUABQAAAAIAIdO4kCe&#10;ECvW5gEAAM4DAAAOAAAAAAAAAAEAIAAAACgBAABkcnMvZTJvRG9jLnhtbFBLBQYAAAAABgAGAFkB&#10;AACABQAAAAA=&#10;">
                <v:fill on="f" focussize="0,0"/>
                <v:stroke weight="2.25pt" color="#10243F [1615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3890645</wp:posOffset>
                </wp:positionV>
                <wp:extent cx="0" cy="2393315"/>
                <wp:effectExtent l="13970" t="0" r="1651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3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pt;margin-top:306.35pt;height:188.45pt;width:0pt;z-index:251706368;mso-width-relative:page;mso-height-relative:page;" filled="f" stroked="t" coordsize="21600,21600" o:gfxdata="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Sur4NcAAAALAQAADwAAAAAA&#10;AAABACAAAAAiAAAAZHJzL2Rvd25yZXYueG1sUEsBAhQAFAAAAAgAh07iQFNBSjvbAQAAwgMAAA4A&#10;AAAAAAAAAQAgAAAAJgEAAGRycy9lMm9Eb2MueG1sUEsFBgAAAAAGAAYAWQEAAHMFAAAAAA==&#10;">
                <v:fill on="f" focussize="0,0"/>
                <v:stroke weight="2.25pt" color="#10243F [1615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5755640</wp:posOffset>
                </wp:positionV>
                <wp:extent cx="2698115" cy="389255"/>
                <wp:effectExtent l="0" t="0" r="14605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1570" y="6985000"/>
                          <a:ext cx="269811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40"/>
                              <w:textAlignment w:val="auto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Language Known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ENGLISH, HINDI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40"/>
                              <w:textAlignment w:val="auto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Additional Skills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MS office, Api testing with postman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9pt;margin-top:453.2pt;height:30.65pt;width:212.45pt;z-index:251705344;mso-width-relative:page;mso-height-relative:page;" fillcolor="#FFFFFF [3201]" filled="t" stroked="f" coordsize="21600,21600" o:gfxdata="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LqqGC1gAAAAsBAAAPAAAAAAAAAAEA&#10;IAAAACIAAABkcnMvZG93bnJldi54bWxQSwECFAAUAAAACACHTuJAydcR70oCAACc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40"/>
                        <w:textAlignment w:val="auto"/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Language Known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 xml:space="preserve"> - ENGLISH, HINDI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40"/>
                        <w:textAlignment w:val="auto"/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Additional Skills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 xml:space="preserve"> - MS office, Api testing with postman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5629275</wp:posOffset>
                </wp:positionV>
                <wp:extent cx="3047365" cy="639445"/>
                <wp:effectExtent l="4445" t="4445" r="11430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2510" y="7101840"/>
                          <a:ext cx="3047365" cy="63944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.3pt;margin-top:443.25pt;height:50.35pt;width:239.95pt;z-index:251704320;v-text-anchor:middle;mso-width-relative:page;mso-height-relative:page;" filled="f" stroked="t" coordsize="21600,21600" arcsize="0.166666666666667" o:gfxdata="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Y5abtYAAAALAQAADwAAAAAAAAABACAAAAAiAAAAZHJz&#10;L2Rvd25yZXYueG1sUEsBAhQAFAAAAAgAh07iQPP4HOx4AgAA8gQAAA4AAAAAAAAAAQAgAAAAJQEA&#10;AGRycy9lMm9Eb2MueG1sUEsFBgAAAAAGAAYAWQEAAA8GAAAAAA==&#10;">
                <v:fill on="f" focussize="0,0"/>
                <v:stroke weight="0.25pt" color="#385D8A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-1131570</wp:posOffset>
                </wp:positionH>
                <wp:positionV relativeFrom="page">
                  <wp:posOffset>7190740</wp:posOffset>
                </wp:positionV>
                <wp:extent cx="2060575" cy="3727450"/>
                <wp:effectExtent l="0" t="0" r="0" b="0"/>
                <wp:wrapNone/>
                <wp:docPr id="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3727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60" w:lineRule="auto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 xml:space="preserve">Hackthon Participated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leftChars="0" w:firstLine="0" w:firstLineChars="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INVICTA -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IIITDM Jabalpur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8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HACKTOMBER -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 Github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IDEATHON -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REC Banda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CODATHON -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MANIT BPL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0" w:line="192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>Webinar attended -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</w:rPr>
                              <w:t>Placement Readiness Skills &amp; Awareness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 - MHRD,INDIA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Image processing and deep learning - WEC Sangli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Carrier guidance webinar for students - JEC ACM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Chatbot development using IBM Watson Assistant By TECHMATE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200" w:line="192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9.1pt;margin-top:566.2pt;height:293.5pt;width:162.25pt;mso-position-horizontal-relative:margin;mso-position-vertical-relative:page;z-index:251698176;mso-width-relative:page;mso-height-relative:page;" filled="f" stroked="f" coordsize="21600,21600" o:gfxdata="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m9OLNsAAAAOAQAADwAAAAAAAAABACAAAAAiAAAAZHJzL2Rvd25yZXYueG1sUEsBAhQAFAAA&#10;AAgAh07iQObTjGolAgAAKwQAAA4AAAAAAAAAAQAgAAAAK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60" w:lineRule="auto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 xml:space="preserve">Hackthon Participated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leftChars="0" w:firstLine="0" w:firstLineChars="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INVICTA -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IIITDM Jabalpur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80" w:line="240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HACKTOMBER -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 Github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IDEATHON -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REC Banda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CODATHON -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MANIT BPL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0" w:line="192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>Webinar attended -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</w:rPr>
                        <w:t>Placement Readiness Skills &amp; Awareness</w:t>
                      </w:r>
                      <w:r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 - MHRD,INDIA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Image processing and deep learning - WEC Sangli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Carrier guidance webinar for students - JEC ACM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Chatbot development using IBM Watson Assistant By TECHMATE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200" w:line="192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21"/>
                          <w:szCs w:val="21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3996055</wp:posOffset>
                </wp:positionV>
                <wp:extent cx="2056130" cy="2131060"/>
                <wp:effectExtent l="0" t="0" r="0" b="0"/>
                <wp:wrapNone/>
                <wp:docPr id="1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213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>EXTRA CURRICULAR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President at KaarwaaN… Jec the Welfare and NGO Society in JEC.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Campus ambassador at Coding Club India.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Coordinator At - IIC Jec ( institution innovation council MHRD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Worked at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</w:rPr>
                              <w:t>INDIA Redefined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 Org. as a social worker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Teaching poor kids in free of cost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eastAsia="SimSun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Arial" w:hAnsi="Arial" w:eastAsia="SimSun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95pt;margin-top:314.65pt;height:167.8pt;width:161.9pt;z-index:251703296;mso-width-relative:page;mso-height-relative:page;" filled="f" stroked="f" coordsize="21600,21600" o:gfxdata="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n17LnZAAAADAEAAA8AAAAAAAAAAQAgAAAAIgAAAGRycy9kb3ducmV2LnhtbFBLAQIUABQAAAAI&#10;AIdO4kARDpPv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>EXTRA CURRICULAR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President at KaarwaaN… Jec the Welfare and NGO Society in JEC.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Campus ambassador at Coding Club India.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Coordinator At - IIC Jec ( institution innovation council MHRD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Worked at </w:t>
                      </w:r>
                      <w:r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</w:rPr>
                        <w:t>INDIA Redefined</w:t>
                      </w:r>
                      <w:r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 Org. as a social worker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Teaching poor kids in free of cost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eastAsia="SimSun" w:cs="Arial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Arial" w:hAnsi="Arial" w:eastAsia="SimSun" w:cs="Arial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4439285</wp:posOffset>
                </wp:positionH>
                <wp:positionV relativeFrom="page">
                  <wp:posOffset>1388110</wp:posOffset>
                </wp:positionV>
                <wp:extent cx="2047240" cy="3587750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240" cy="358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>
                          <a:softEdge rad="127000"/>
                        </a:effectLst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40"/>
                              <w:textAlignment w:val="auto"/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>About Me -</w:t>
                            </w:r>
                            <w: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I am a creative thinker,dedicated Very simple in nature and I can easily adopt the changes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I am good in team management  skill and I like to work in a team as well as individual.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I am energetic, hardworking, disciplined and Honest, I also have leadership skill and influencing skill.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>Hobby -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Poetry writing, problem solving Learn new things, teaching, Cooking 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/>
                              <w:textAlignment w:val="auto"/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254061" w:themeColor="accent1" w:themeShade="80"/>
                                <w:sz w:val="22"/>
                                <w:szCs w:val="22"/>
                                <w:lang w:val="en-US"/>
                              </w:rPr>
                              <w:t xml:space="preserve">Interest -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0" w:line="12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Learning new technology.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0" w:line="12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Artificial Intelligence.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0" w:line="12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 xml:space="preserve">Coding with Team.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0" w:line="12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Mobile Technology.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0" w:line="120" w:lineRule="auto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Historical Place Wondering.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40" w:line="120" w:lineRule="auto"/>
                              <w:textAlignment w:val="auto"/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254061" w:themeColor="accent1" w:themeShade="80"/>
                                <w:sz w:val="16"/>
                                <w:szCs w:val="16"/>
                                <w:lang w:val="en-US"/>
                              </w:rPr>
                              <w:t>Learn to Play Flute, Piano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55pt;margin-top:109.3pt;height:282.5pt;width:161.2pt;mso-position-horizontal-relative:margin;mso-position-vertical-relative:page;z-index:251685888;mso-width-relative:page;mso-height-relative:page;" filled="f" stroked="f" coordsize="21600,21600" o:gfxdata="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l+1n9kAAAAMAQAADwAAAAAAAAABACAAAAAiAAAA&#10;ZHJzL2Rvd25yZXYueG1sUEsBAhQAFAAAAAgAh07iQFns0js/AgAAYAQAAA4AAAAAAAAAAQAgAAAA&#10;KAEAAGRycy9lMm9Eb2MueG1sUEsFBgAAAAAGAAYAWQEAAN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40"/>
                        <w:textAlignment w:val="auto"/>
                        <w:rPr>
                          <w:rFonts w:hint="default" w:ascii="Arial" w:hAnsi="Arial" w:cs="Arial"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>About Me -</w:t>
                      </w:r>
                      <w:r>
                        <w:rPr>
                          <w:rFonts w:hint="default" w:ascii="Arial" w:hAnsi="Arial" w:cs="Arial"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I am a creative thinker,dedicated Very simple in nature and I can easily adopt the changes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I am good in team management  skill and I like to work in a team as well as individual.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I am energetic, hardworking, disciplined and Honest, I also have leadership skill and influencing skill.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>Hobby -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Poetry writing, problem solving Learn new things, teaching, Cooking 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30"/>
                        <w:textAlignment w:val="auto"/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254061" w:themeColor="accent1" w:themeShade="80"/>
                          <w:sz w:val="22"/>
                          <w:szCs w:val="22"/>
                          <w:lang w:val="en-US"/>
                        </w:rPr>
                        <w:t xml:space="preserve">Interest -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0" w:line="12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Learning new technology.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0" w:line="12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Artificial Intelligence.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0" w:line="12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 xml:space="preserve">Coding with Team.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0" w:line="12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Mobile Technology.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0" w:line="120" w:lineRule="auto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Historical Place Wondering.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40" w:line="120" w:lineRule="auto"/>
                        <w:textAlignment w:val="auto"/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254061" w:themeColor="accent1" w:themeShade="80"/>
                          <w:sz w:val="16"/>
                          <w:szCs w:val="16"/>
                          <w:lang w:val="en-US"/>
                        </w:rPr>
                        <w:t>Learn to Play Flute, Piano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36830</wp:posOffset>
                </wp:positionV>
                <wp:extent cx="3229610" cy="3772535"/>
                <wp:effectExtent l="0" t="0" r="1270" b="6985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610" cy="3772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noFill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7pt;margin-top:2.9pt;height:297.05pt;width:254.3pt;z-index:-251630592;v-text-anchor:middle;mso-width-relative:page;mso-height-relative:page;" fillcolor="#B9CDE5 [1300]" filled="t" stroked="f" coordsize="21600,21600" o:gfxdata="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TDUgzaAAAACgEAAA8AAAAAAAAAAQAgAAAAIgAAAGRycy9kb3ducmV2Lnht&#10;bFBLAQIUABQAAAAIAIdO4kB9IX7nogIAAHMFAAAOAAAAAAAAAAEAIAAAACkBAABkcnMvZTJvRG9j&#10;LnhtbFBLBQYAAAAABgAGAFkBAAA9BgAAAAA=&#10;">
                <v:fill on="t" focussize="0,0"/>
                <v:stroke on="f" weight="0.25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ge">
                  <wp:posOffset>7697470</wp:posOffset>
                </wp:positionV>
                <wp:extent cx="5489575" cy="377825"/>
                <wp:effectExtent l="0" t="0" r="0" b="0"/>
                <wp:wrapNone/>
                <wp:docPr id="27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489575" cy="377825"/>
                          <a:chOff x="-351181" y="162622"/>
                          <a:chExt cx="5059932" cy="337268"/>
                        </a:xfrm>
                      </wpg:grpSpPr>
                      <wps:wsp>
                        <wps:cNvPr id="86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71926" y="162622"/>
                            <a:ext cx="236825" cy="178331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99"/>
                              <a:gd name="T2" fmla="*/ 99 w 99"/>
                              <a:gd name="T3" fmla="*/ 0 h 99"/>
                              <a:gd name="T4" fmla="*/ 99 w 99"/>
                              <a:gd name="T5" fmla="*/ 99 h 99"/>
                              <a:gd name="T6" fmla="*/ 0 w 99"/>
                              <a:gd name="T7" fmla="*/ 99 h 99"/>
                              <a:gd name="T8" fmla="*/ 0 w 99"/>
                              <a:gd name="T9" fmla="*/ 0 h 99"/>
                              <a:gd name="T10" fmla="*/ 5 w 99"/>
                              <a:gd name="T11" fmla="*/ 5 h 99"/>
                              <a:gd name="T12" fmla="*/ 5 w 99"/>
                              <a:gd name="T13" fmla="*/ 94 h 99"/>
                              <a:gd name="T14" fmla="*/ 93 w 99"/>
                              <a:gd name="T15" fmla="*/ 94 h 99"/>
                              <a:gd name="T16" fmla="*/ 93 w 99"/>
                              <a:gd name="T17" fmla="*/ 5 h 99"/>
                              <a:gd name="T18" fmla="*/ 5 w 99"/>
                              <a:gd name="T19" fmla="*/ 5 h 99"/>
                              <a:gd name="T20" fmla="*/ 79 w 99"/>
                              <a:gd name="T21" fmla="*/ 41 h 99"/>
                              <a:gd name="T22" fmla="*/ 79 w 99"/>
                              <a:gd name="T23" fmla="*/ 52 h 99"/>
                              <a:gd name="T24" fmla="*/ 82 w 99"/>
                              <a:gd name="T25" fmla="*/ 54 h 99"/>
                              <a:gd name="T26" fmla="*/ 77 w 99"/>
                              <a:gd name="T27" fmla="*/ 60 h 99"/>
                              <a:gd name="T28" fmla="*/ 72 w 99"/>
                              <a:gd name="T29" fmla="*/ 55 h 99"/>
                              <a:gd name="T30" fmla="*/ 75 w 99"/>
                              <a:gd name="T31" fmla="*/ 52 h 99"/>
                              <a:gd name="T32" fmla="*/ 75 w 99"/>
                              <a:gd name="T33" fmla="*/ 43 h 99"/>
                              <a:gd name="T34" fmla="*/ 53 w 99"/>
                              <a:gd name="T35" fmla="*/ 52 h 99"/>
                              <a:gd name="T36" fmla="*/ 44 w 99"/>
                              <a:gd name="T37" fmla="*/ 52 h 99"/>
                              <a:gd name="T38" fmla="*/ 18 w 99"/>
                              <a:gd name="T39" fmla="*/ 42 h 99"/>
                              <a:gd name="T40" fmla="*/ 18 w 99"/>
                              <a:gd name="T41" fmla="*/ 36 h 99"/>
                              <a:gd name="T42" fmla="*/ 43 w 99"/>
                              <a:gd name="T43" fmla="*/ 26 h 99"/>
                              <a:gd name="T44" fmla="*/ 52 w 99"/>
                              <a:gd name="T45" fmla="*/ 26 h 99"/>
                              <a:gd name="T46" fmla="*/ 79 w 99"/>
                              <a:gd name="T47" fmla="*/ 36 h 99"/>
                              <a:gd name="T48" fmla="*/ 79 w 99"/>
                              <a:gd name="T49" fmla="*/ 41 h 99"/>
                              <a:gd name="T50" fmla="*/ 54 w 99"/>
                              <a:gd name="T51" fmla="*/ 56 h 99"/>
                              <a:gd name="T52" fmla="*/ 67 w 99"/>
                              <a:gd name="T53" fmla="*/ 50 h 99"/>
                              <a:gd name="T54" fmla="*/ 67 w 99"/>
                              <a:gd name="T55" fmla="*/ 68 h 99"/>
                              <a:gd name="T56" fmla="*/ 48 w 99"/>
                              <a:gd name="T57" fmla="*/ 75 h 99"/>
                              <a:gd name="T58" fmla="*/ 29 w 99"/>
                              <a:gd name="T59" fmla="*/ 68 h 99"/>
                              <a:gd name="T60" fmla="*/ 29 w 99"/>
                              <a:gd name="T61" fmla="*/ 52 h 99"/>
                              <a:gd name="T62" fmla="*/ 43 w 99"/>
                              <a:gd name="T63" fmla="*/ 56 h 99"/>
                              <a:gd name="T64" fmla="*/ 54 w 99"/>
                              <a:gd name="T65" fmla="*/ 56 h 99"/>
                              <a:gd name="T66" fmla="*/ 54 w 99"/>
                              <a:gd name="T67" fmla="*/ 56 h 99"/>
                              <a:gd name="T68" fmla="*/ 54 w 99"/>
                              <a:gd name="T69" fmla="*/ 5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0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5" y="5"/>
                                </a:moveTo>
                                <a:cubicBezTo>
                                  <a:pt x="5" y="94"/>
                                  <a:pt x="5" y="94"/>
                                  <a:pt x="5" y="94"/>
                                </a:cubicBezTo>
                                <a:cubicBezTo>
                                  <a:pt x="93" y="94"/>
                                  <a:pt x="93" y="94"/>
                                  <a:pt x="93" y="94"/>
                                </a:cubicBezTo>
                                <a:cubicBezTo>
                                  <a:pt x="93" y="5"/>
                                  <a:pt x="93" y="5"/>
                                  <a:pt x="93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lose/>
                                <a:moveTo>
                                  <a:pt x="79" y="41"/>
                                </a:moveTo>
                                <a:cubicBezTo>
                                  <a:pt x="79" y="52"/>
                                  <a:pt x="79" y="52"/>
                                  <a:pt x="79" y="52"/>
                                </a:cubicBezTo>
                                <a:cubicBezTo>
                                  <a:pt x="82" y="54"/>
                                  <a:pt x="82" y="54"/>
                                  <a:pt x="82" y="54"/>
                                </a:cubicBezTo>
                                <a:cubicBezTo>
                                  <a:pt x="77" y="60"/>
                                  <a:pt x="77" y="60"/>
                                  <a:pt x="77" y="60"/>
                                </a:cubicBezTo>
                                <a:cubicBezTo>
                                  <a:pt x="72" y="55"/>
                                  <a:pt x="72" y="55"/>
                                  <a:pt x="72" y="55"/>
                                </a:cubicBezTo>
                                <a:cubicBezTo>
                                  <a:pt x="75" y="52"/>
                                  <a:pt x="75" y="52"/>
                                  <a:pt x="75" y="52"/>
                                </a:cubicBezTo>
                                <a:cubicBezTo>
                                  <a:pt x="75" y="43"/>
                                  <a:pt x="75" y="43"/>
                                  <a:pt x="75" y="43"/>
                                </a:cubicBezTo>
                                <a:cubicBezTo>
                                  <a:pt x="61" y="48"/>
                                  <a:pt x="56" y="50"/>
                                  <a:pt x="53" y="52"/>
                                </a:cubicBezTo>
                                <a:cubicBezTo>
                                  <a:pt x="50" y="53"/>
                                  <a:pt x="47" y="53"/>
                                  <a:pt x="44" y="52"/>
                                </a:cubicBezTo>
                                <a:cubicBezTo>
                                  <a:pt x="41" y="51"/>
                                  <a:pt x="26" y="45"/>
                                  <a:pt x="18" y="42"/>
                                </a:cubicBezTo>
                                <a:cubicBezTo>
                                  <a:pt x="13" y="39"/>
                                  <a:pt x="13" y="38"/>
                                  <a:pt x="18" y="36"/>
                                </a:cubicBezTo>
                                <a:cubicBezTo>
                                  <a:pt x="26" y="33"/>
                                  <a:pt x="37" y="28"/>
                                  <a:pt x="43" y="26"/>
                                </a:cubicBezTo>
                                <a:cubicBezTo>
                                  <a:pt x="47" y="25"/>
                                  <a:pt x="49" y="24"/>
                                  <a:pt x="52" y="26"/>
                                </a:cubicBezTo>
                                <a:cubicBezTo>
                                  <a:pt x="59" y="28"/>
                                  <a:pt x="72" y="33"/>
                                  <a:pt x="79" y="36"/>
                                </a:cubicBezTo>
                                <a:cubicBezTo>
                                  <a:pt x="85" y="39"/>
                                  <a:pt x="81" y="40"/>
                                  <a:pt x="79" y="41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7" y="55"/>
                                  <a:pt x="62" y="52"/>
                                  <a:pt x="67" y="50"/>
                                </a:cubicBezTo>
                                <a:cubicBezTo>
                                  <a:pt x="67" y="68"/>
                                  <a:pt x="67" y="68"/>
                                  <a:pt x="67" y="68"/>
                                </a:cubicBezTo>
                                <a:cubicBezTo>
                                  <a:pt x="67" y="68"/>
                                  <a:pt x="60" y="75"/>
                                  <a:pt x="48" y="75"/>
                                </a:cubicBezTo>
                                <a:cubicBezTo>
                                  <a:pt x="36" y="75"/>
                                  <a:pt x="29" y="68"/>
                                  <a:pt x="29" y="68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33" y="53"/>
                                  <a:pt x="38" y="54"/>
                                  <a:pt x="43" y="56"/>
                                </a:cubicBezTo>
                                <a:cubicBezTo>
                                  <a:pt x="46" y="57"/>
                                  <a:pt x="51" y="58"/>
                                  <a:pt x="54" y="56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4" y="56"/>
                                  <a:pt x="54" y="56"/>
                                  <a:pt x="54" y="56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8" name="组合 21"/>
                        <wpg:cNvGrpSpPr/>
                        <wpg:grpSpPr>
                          <a:xfrm rot="0">
                            <a:off x="-351181" y="254174"/>
                            <a:ext cx="5046726" cy="245716"/>
                            <a:chOff x="-351221" y="127008"/>
                            <a:chExt cx="5047300" cy="245821"/>
                          </a:xfrm>
                        </wpg:grpSpPr>
                        <wps:wsp>
                          <wps:cNvPr id="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51221" y="127008"/>
                              <a:ext cx="2991817" cy="2458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Calibri" w:hAnsi="Calibri" w:eastAsia="Microsoft YaHei" w:cs="Calibri"/>
                                    <w:b/>
                                    <w:color w:val="376092" w:themeColor="accent1" w:themeShade="BF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 w:eastAsia="Microsoft YaHei" w:cs="Arial"/>
                                    <w:b/>
                                    <w:color w:val="376092" w:themeColor="accent1" w:themeShade="BF"/>
                                    <w:sz w:val="26"/>
                                    <w:szCs w:val="26"/>
                                    <w:lang w:val="en-US"/>
                                  </w:rPr>
                                  <w:t>COURSES AND CERTIFICATES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" name="直接连接符 23"/>
                          <wps:cNvCnPr/>
                          <wps:spPr>
                            <a:xfrm flipV="1">
                              <a:off x="2879426" y="274670"/>
                              <a:ext cx="1816397" cy="295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连接符 25"/>
                          <wps:cNvCnPr/>
                          <wps:spPr>
                            <a:xfrm>
                              <a:off x="4469588" y="263347"/>
                              <a:ext cx="2264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flip:x;margin-left:96.3pt;margin-top:606.1pt;height:29.75pt;width:432.25pt;mso-position-vertical-relative:page;z-index:251699200;mso-width-relative:page;mso-height-relative:page;" coordorigin="-351181,162622" coordsize="5059932,337268" o:gfxdata="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">
                <o:lock v:ext="edit" aspectratio="f"/>
                <v:shape id="Freeform 9" o:spid="_x0000_s1026" o:spt="100" style="position:absolute;left:4471926;top:162622;height:178331;width:236825;" fillcolor="#376092 [2404]" filled="t" stroked="f" coordsize="99,99" o:gfxdata="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ASptb4A&#10;AADbAAAADwAAAAAAAAABACAAAAAiAAAAZHJzL2Rvd25yZXYueG1sUEsBAhQAFAAAAAgAh07iQDMv&#10;BZ47AAAAOQAAABAAAAAAAAAAAQAgAAAADQEAAGRycy9zaGFwZXhtbC54bWxQSwUGAAAAAAYABgBb&#10;AQAAtwMAAAAA&#10;" path="m0,0c99,0,99,0,99,0c99,99,99,99,99,99c0,99,0,99,0,99c0,0,0,0,0,0xm5,5c5,94,5,94,5,94c93,94,93,94,93,94c93,5,93,5,93,5c5,5,5,5,5,5xm79,41c79,52,79,52,79,52c82,54,82,54,82,54c77,60,77,60,77,60c72,55,72,55,72,55c75,52,75,52,75,52c75,43,75,43,75,43c61,48,56,50,53,52c50,53,47,53,44,52c41,51,26,45,18,42c13,39,13,38,18,36c26,33,37,28,43,26c47,25,49,24,52,26c59,28,72,33,79,36c85,39,81,40,79,41xm54,56c57,55,62,52,67,50c67,68,67,68,67,68c67,68,60,75,48,75c36,75,29,68,29,68c29,52,29,52,29,52c33,53,38,54,43,56c46,57,51,58,54,56xm54,56c54,56,54,56,54,56e">
                  <v:path o:connectlocs="0,0;236825,0;236825,178331;0,178331;0,0;11960,9006;11960,169324;222471,169324;222471,9006;11960,9006;188981,73854;188981,93668;196158,97271;184197,108079;172236,99072;179412,93668;179412,77456;126785,93668;105255,93668;43059,75655;43059,64847;102863,46834;124392,46834;188981,64847;188981,73854;129177,100874;160275,90066;160275,122489;114824,135099;69372,122489;69372,93668;102863,100874;129177,100874;129177,100874;129177,100874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1" o:spid="_x0000_s1026" o:spt="203" style="position:absolute;left:-351181;top:254174;height:245716;width:5046726;" coordorigin="-351221,127008" coordsize="5047300,24582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351221;top:127008;height:245821;width:2991817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ascii="Calibri" w:hAnsi="Calibri" w:eastAsia="Microsoft YaHei" w:cs="Calibri"/>
                              <w:b/>
                              <w:color w:val="376092" w:themeColor="accent1" w:themeShade="BF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eastAsia="Microsoft YaHei" w:cs="Arial"/>
                              <w:b/>
                              <w:color w:val="376092" w:themeColor="accent1" w:themeShade="BF"/>
                              <w:sz w:val="26"/>
                              <w:szCs w:val="26"/>
                              <w:lang w:val="en-US"/>
                            </w:rPr>
                            <w:t>COURSES AND CERTIFICATES</w:t>
                          </w:r>
                        </w:p>
                      </w:txbxContent>
                    </v:textbox>
                  </v:shape>
                  <v:line id="直接连接符 23" o:spid="_x0000_s1026" o:spt="20" style="position:absolute;left:2879426;top:274670;flip:y;height:2954;width:1816397;" filled="f" stroked="t" coordsize="21600,21600" o:gfxdata="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rXJ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376092 [2404]" joinstyle="round"/>
                    <v:imagedata o:title=""/>
                    <o:lock v:ext="edit" aspectratio="f"/>
                  </v:line>
                  <v:line id="直接连接符 25" o:spid="_x0000_s1026" o:spt="20" style="position:absolute;left:4469588;top:263347;height:0;width:226491;" filled="f" stroked="t" coordsize="21600,21600" o:gfxdata="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F+OV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376092 [24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6902450</wp:posOffset>
                </wp:positionV>
                <wp:extent cx="5204460" cy="2324100"/>
                <wp:effectExtent l="0" t="0" r="0" b="0"/>
                <wp:wrapNone/>
                <wp:docPr id="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IBM DATA SCIENCE PROFESSIONAL  -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IBM And Coursera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MACHINE LEARNING                             -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Ski-fy Labs 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left="2880" w:leftChars="0" w:firstLine="1321" w:firstLineChars="826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Asure Sky-net Pvt. Ltd IIT HYD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left="2880" w:leftChars="0" w:firstLine="1321" w:firstLineChars="826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AWS SPECIALIZATION  Course            -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BY Amazon On COURSERA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PYTHON                                                   - 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Coursera,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firstLine="3680" w:firstLineChars="2300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Hacker rank 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firstLine="3680" w:firstLineChars="2300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Solo learn.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firstLine="3440" w:firstLineChars="2150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JAVA core and adv                                 -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   Infowiz Software Solution P.Ltd.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C and C++                                                -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   INTERNSHALA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Android                                                    -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Humom Technology pvt. 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OCI                                                            -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BY Oracle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88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Some Hackathon Certificates and Webinar attending 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632523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6pt;margin-top:543.5pt;height:183pt;width:409.8pt;z-index:251700224;mso-width-relative:page;mso-height-relative:page;" filled="f" stroked="f" coordsize="21600,21600" o:gfxdata="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OyrDtgAAAAOAQAADwAAAAAAAAABACAAAAAiAAAAZHJzL2Rvd25yZXYueG1sUEsBAhQAFAAAAAgA&#10;h07iQL6eUsY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IBM DATA SCIENCE PROFESSIONAL  -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IBM And Coursera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MACHINE LEARNING                             - 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Ski-fy Labs 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left="2880" w:leftChars="0" w:firstLine="1321" w:firstLineChars="826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Asure Sky-net Pvt. Ltd IIT HYD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left="2880" w:leftChars="0" w:firstLine="1321" w:firstLineChars="826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AWS SPECIALIZATION  Course            -  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BY Amazon On COURSERA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PYTHON                                                   -   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Coursera,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firstLine="3680" w:firstLineChars="2300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Hacker rank 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firstLine="3680" w:firstLineChars="2300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Solo learn.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firstLine="3440" w:firstLineChars="2150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JAVA core and adv                                 -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   Infowiz Software Solution P.Ltd.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C and C++                                                -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   INTERNSHALA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Android                                                    -  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Humom Technology pvt. 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OCI                                                            -   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BY Oracle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88" w:lineRule="auto"/>
                        <w:ind w:left="420" w:leftChars="0" w:hanging="420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Some Hackathon Certificates and Webinar attending 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632523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-2292985</wp:posOffset>
                </wp:positionH>
                <wp:positionV relativeFrom="paragraph">
                  <wp:posOffset>5796915</wp:posOffset>
                </wp:positionV>
                <wp:extent cx="3305810" cy="4431665"/>
                <wp:effectExtent l="5080" t="0" r="11430" b="13970"/>
                <wp:wrapNone/>
                <wp:docPr id="108" name="Rectangle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810" cy="4431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bg1"/>
                          </a:solidFill>
                        </a:ln>
                        <a:effectLst>
                          <a:softEdge rad="127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0.55pt;margin-top:456.45pt;height:348.95pt;width:260.3pt;z-index:-251620352;v-text-anchor:middle;mso-width-relative:page;mso-height-relative:page;" fillcolor="#B9CDE5 [1300]" filled="t" stroked="t" coordsize="21600,21600" o:gfxdata="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hY+Vt0AAAANAQAADwAAAAAAAAABACAAAAAiAAAAZHJzL2Rvd25yZXYueG1sUEsBAhQA&#10;FAAAAAgAh07iQK3RS4eYAgAAXgUAAA4AAAAAAAAAAQAgAAAALAEAAGRycy9lMm9Eb2MueG1sUEsF&#10;BgAAAAAGAAYAWQEAADYGAAAAAA==&#10;">
                <v:fill on="t" focussize="0,0"/>
                <v:stroke weight="0.2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4414520</wp:posOffset>
                </wp:positionV>
                <wp:extent cx="1977390" cy="107759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MACHINE LEARNING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ANDROID DEVELOPMENT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DATA SCIENCE with 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UI DESIGNING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JAVA SE and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HTML CSS AND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pt;margin-top:347.6pt;height:84.85pt;width:155.7pt;z-index:251697152;mso-width-relative:page;mso-height-relative:page;" filled="f" stroked="f" coordsize="21600,21600" o:gfxdata="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xAONdkAAAALAQAADwAAAAAAAAABACAAAAAiAAAAZHJzL2Rvd25yZXYueG1sUEsBAhQAFAAAAAgA&#10;h07iQDFMio0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MACHINE LEARNING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ANDROID DEVELOPMENT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DATA SCIENCE with 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UI DESIGNING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JAVA SE and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HTML CSS AND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4420235</wp:posOffset>
                </wp:positionV>
                <wp:extent cx="3271520" cy="1223010"/>
                <wp:effectExtent l="0" t="0" r="0" b="0"/>
                <wp:wrapNone/>
                <wp:docPr id="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KOTLIN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PROBLEM SOLVING and  DATABASE SYSTEM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COMPUTER VISION and CLOUD COMPUTING - AWS,OCI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C LANGUAGE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C++ LANGUAGE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FLASK RESTFUL API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12" w:lineRule="auto"/>
                              <w:ind w:left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6.8pt;margin-top:348.05pt;height:96.3pt;width:257.6pt;z-index:251679744;mso-width-relative:page;mso-height-relative:page;" filled="f" stroked="f" coordsize="21600,21600" o:gfxdata="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4&#10;qL0t2QAAAAwBAAAPAAAAAAAAAAEAIAAAACIAAABkcnMvZG93bnJldi54bWxQSwECFAAUAAAACACH&#10;TuJAcYoh6S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KOTLIN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PROBLEM SOLVING and  DATABASE SYSTEM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COMPUTER VISION and CLOUD COMPUTING - AWS,OCI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C LANGUAGE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C++ LANGUAGE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="418" w:leftChars="0" w:hanging="418" w:firstLine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FLASK RESTFUL API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12" w:lineRule="auto"/>
                        <w:ind w:leftChars="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2441575</wp:posOffset>
                </wp:positionV>
                <wp:extent cx="5038725" cy="351155"/>
                <wp:effectExtent l="0" t="0" r="25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4" cy="351155"/>
                          <a:chOff x="8342" y="-149660"/>
                          <a:chExt cx="4728255" cy="35973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42" y="-78104"/>
                            <a:ext cx="2489559" cy="28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Arial" w:hAnsi="Arial" w:eastAsia="Microsoft YaHei" w:cs="Arial"/>
                                  <w:b/>
                                  <w:color w:val="376092" w:themeColor="accent1" w:themeShade="BF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Microsoft YaHei" w:cs="Arial"/>
                                  <w:b/>
                                  <w:color w:val="376092" w:themeColor="accent1" w:themeShade="BF"/>
                                  <w:sz w:val="26"/>
                                  <w:szCs w:val="26"/>
                                  <w:lang w:val="en-US"/>
                                </w:rPr>
                                <w:t>INTERNSHIPS AND TRAINING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直接连接符 7"/>
                        <wps:cNvCnPr/>
                        <wps:spPr>
                          <a:xfrm>
                            <a:off x="2497901" y="109985"/>
                            <a:ext cx="2198177" cy="13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10761" y="-149660"/>
                            <a:ext cx="225836" cy="225270"/>
                          </a:xfrm>
                          <a:custGeom>
                            <a:avLst/>
                            <a:gdLst>
                              <a:gd name="T0" fmla="*/ 76 w 99"/>
                              <a:gd name="T1" fmla="*/ 52 h 99"/>
                              <a:gd name="T2" fmla="*/ 61 w 99"/>
                              <a:gd name="T3" fmla="*/ 52 h 99"/>
                              <a:gd name="T4" fmla="*/ 59 w 99"/>
                              <a:gd name="T5" fmla="*/ 52 h 99"/>
                              <a:gd name="T6" fmla="*/ 58 w 99"/>
                              <a:gd name="T7" fmla="*/ 54 h 99"/>
                              <a:gd name="T8" fmla="*/ 57 w 99"/>
                              <a:gd name="T9" fmla="*/ 55 h 99"/>
                              <a:gd name="T10" fmla="*/ 56 w 99"/>
                              <a:gd name="T11" fmla="*/ 55 h 99"/>
                              <a:gd name="T12" fmla="*/ 44 w 99"/>
                              <a:gd name="T13" fmla="*/ 55 h 99"/>
                              <a:gd name="T14" fmla="*/ 43 w 99"/>
                              <a:gd name="T15" fmla="*/ 55 h 99"/>
                              <a:gd name="T16" fmla="*/ 42 w 99"/>
                              <a:gd name="T17" fmla="*/ 54 h 99"/>
                              <a:gd name="T18" fmla="*/ 42 w 99"/>
                              <a:gd name="T19" fmla="*/ 52 h 99"/>
                              <a:gd name="T20" fmla="*/ 40 w 99"/>
                              <a:gd name="T21" fmla="*/ 52 h 99"/>
                              <a:gd name="T22" fmla="*/ 24 w 99"/>
                              <a:gd name="T23" fmla="*/ 52 h 99"/>
                              <a:gd name="T24" fmla="*/ 22 w 99"/>
                              <a:gd name="T25" fmla="*/ 52 h 99"/>
                              <a:gd name="T26" fmla="*/ 22 w 99"/>
                              <a:gd name="T27" fmla="*/ 54 h 99"/>
                              <a:gd name="T28" fmla="*/ 22 w 99"/>
                              <a:gd name="T29" fmla="*/ 76 h 99"/>
                              <a:gd name="T30" fmla="*/ 23 w 99"/>
                              <a:gd name="T31" fmla="*/ 78 h 99"/>
                              <a:gd name="T32" fmla="*/ 26 w 99"/>
                              <a:gd name="T33" fmla="*/ 80 h 99"/>
                              <a:gd name="T34" fmla="*/ 74 w 99"/>
                              <a:gd name="T35" fmla="*/ 80 h 99"/>
                              <a:gd name="T36" fmla="*/ 77 w 99"/>
                              <a:gd name="T37" fmla="*/ 78 h 99"/>
                              <a:gd name="T38" fmla="*/ 78 w 99"/>
                              <a:gd name="T39" fmla="*/ 76 h 99"/>
                              <a:gd name="T40" fmla="*/ 78 w 99"/>
                              <a:gd name="T41" fmla="*/ 54 h 99"/>
                              <a:gd name="T42" fmla="*/ 78 w 99"/>
                              <a:gd name="T43" fmla="*/ 52 h 99"/>
                              <a:gd name="T44" fmla="*/ 76 w 99"/>
                              <a:gd name="T45" fmla="*/ 52 h 99"/>
                              <a:gd name="T46" fmla="*/ 79 w 99"/>
                              <a:gd name="T47" fmla="*/ 30 h 99"/>
                              <a:gd name="T48" fmla="*/ 76 w 99"/>
                              <a:gd name="T49" fmla="*/ 30 h 99"/>
                              <a:gd name="T50" fmla="*/ 24 w 99"/>
                              <a:gd name="T51" fmla="*/ 30 h 99"/>
                              <a:gd name="T52" fmla="*/ 21 w 99"/>
                              <a:gd name="T53" fmla="*/ 30 h 99"/>
                              <a:gd name="T54" fmla="*/ 20 w 99"/>
                              <a:gd name="T55" fmla="*/ 33 h 99"/>
                              <a:gd name="T56" fmla="*/ 20 w 99"/>
                              <a:gd name="T57" fmla="*/ 45 h 99"/>
                              <a:gd name="T58" fmla="*/ 22 w 99"/>
                              <a:gd name="T59" fmla="*/ 48 h 99"/>
                              <a:gd name="T60" fmla="*/ 44 w 99"/>
                              <a:gd name="T61" fmla="*/ 48 h 99"/>
                              <a:gd name="T62" fmla="*/ 45 w 99"/>
                              <a:gd name="T63" fmla="*/ 48 h 99"/>
                              <a:gd name="T64" fmla="*/ 46 w 99"/>
                              <a:gd name="T65" fmla="*/ 49 h 99"/>
                              <a:gd name="T66" fmla="*/ 47 w 99"/>
                              <a:gd name="T67" fmla="*/ 51 h 99"/>
                              <a:gd name="T68" fmla="*/ 48 w 99"/>
                              <a:gd name="T69" fmla="*/ 52 h 99"/>
                              <a:gd name="T70" fmla="*/ 52 w 99"/>
                              <a:gd name="T71" fmla="*/ 52 h 99"/>
                              <a:gd name="T72" fmla="*/ 54 w 99"/>
                              <a:gd name="T73" fmla="*/ 51 h 99"/>
                              <a:gd name="T74" fmla="*/ 54 w 99"/>
                              <a:gd name="T75" fmla="*/ 49 h 99"/>
                              <a:gd name="T76" fmla="*/ 55 w 99"/>
                              <a:gd name="T77" fmla="*/ 48 h 99"/>
                              <a:gd name="T78" fmla="*/ 56 w 99"/>
                              <a:gd name="T79" fmla="*/ 48 h 99"/>
                              <a:gd name="T80" fmla="*/ 78 w 99"/>
                              <a:gd name="T81" fmla="*/ 48 h 99"/>
                              <a:gd name="T82" fmla="*/ 80 w 99"/>
                              <a:gd name="T83" fmla="*/ 45 h 99"/>
                              <a:gd name="T84" fmla="*/ 80 w 99"/>
                              <a:gd name="T85" fmla="*/ 33 h 99"/>
                              <a:gd name="T86" fmla="*/ 79 w 99"/>
                              <a:gd name="T87" fmla="*/ 30 h 99"/>
                              <a:gd name="T88" fmla="*/ 62 w 99"/>
                              <a:gd name="T89" fmla="*/ 22 h 99"/>
                              <a:gd name="T90" fmla="*/ 59 w 99"/>
                              <a:gd name="T91" fmla="*/ 19 h 99"/>
                              <a:gd name="T92" fmla="*/ 41 w 99"/>
                              <a:gd name="T93" fmla="*/ 19 h 99"/>
                              <a:gd name="T94" fmla="*/ 38 w 99"/>
                              <a:gd name="T95" fmla="*/ 22 h 99"/>
                              <a:gd name="T96" fmla="*/ 38 w 99"/>
                              <a:gd name="T97" fmla="*/ 25 h 99"/>
                              <a:gd name="T98" fmla="*/ 62 w 99"/>
                              <a:gd name="T99" fmla="*/ 25 h 99"/>
                              <a:gd name="T100" fmla="*/ 62 w 99"/>
                              <a:gd name="T101" fmla="*/ 22 h 99"/>
                              <a:gd name="T102" fmla="*/ 0 w 99"/>
                              <a:gd name="T103" fmla="*/ 0 h 99"/>
                              <a:gd name="T104" fmla="*/ 99 w 99"/>
                              <a:gd name="T105" fmla="*/ 0 h 99"/>
                              <a:gd name="T106" fmla="*/ 99 w 99"/>
                              <a:gd name="T107" fmla="*/ 99 h 99"/>
                              <a:gd name="T108" fmla="*/ 0 w 99"/>
                              <a:gd name="T109" fmla="*/ 99 h 99"/>
                              <a:gd name="T110" fmla="*/ 0 w 99"/>
                              <a:gd name="T111" fmla="*/ 0 h 99"/>
                              <a:gd name="T112" fmla="*/ 6 w 99"/>
                              <a:gd name="T113" fmla="*/ 5 h 99"/>
                              <a:gd name="T114" fmla="*/ 6 w 99"/>
                              <a:gd name="T115" fmla="*/ 94 h 99"/>
                              <a:gd name="T116" fmla="*/ 94 w 99"/>
                              <a:gd name="T117" fmla="*/ 94 h 99"/>
                              <a:gd name="T118" fmla="*/ 94 w 99"/>
                              <a:gd name="T119" fmla="*/ 5 h 99"/>
                              <a:gd name="T120" fmla="*/ 6 w 99"/>
                              <a:gd name="T121" fmla="*/ 5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76" y="52"/>
                                </a:moveTo>
                                <a:cubicBezTo>
                                  <a:pt x="61" y="52"/>
                                  <a:pt x="61" y="52"/>
                                  <a:pt x="61" y="52"/>
                                </a:cubicBezTo>
                                <a:cubicBezTo>
                                  <a:pt x="60" y="52"/>
                                  <a:pt x="59" y="52"/>
                                  <a:pt x="59" y="52"/>
                                </a:cubicBezTo>
                                <a:cubicBezTo>
                                  <a:pt x="58" y="53"/>
                                  <a:pt x="58" y="53"/>
                                  <a:pt x="58" y="54"/>
                                </a:cubicBezTo>
                                <a:cubicBezTo>
                                  <a:pt x="58" y="54"/>
                                  <a:pt x="58" y="54"/>
                                  <a:pt x="57" y="55"/>
                                </a:cubicBezTo>
                                <a:cubicBezTo>
                                  <a:pt x="56" y="55"/>
                                  <a:pt x="56" y="55"/>
                                  <a:pt x="56" y="55"/>
                                </a:cubicBezTo>
                                <a:cubicBezTo>
                                  <a:pt x="44" y="55"/>
                                  <a:pt x="44" y="55"/>
                                  <a:pt x="44" y="55"/>
                                </a:cubicBezTo>
                                <a:cubicBezTo>
                                  <a:pt x="43" y="55"/>
                                  <a:pt x="43" y="55"/>
                                  <a:pt x="43" y="55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2" y="53"/>
                                  <a:pt x="42" y="53"/>
                                  <a:pt x="42" y="52"/>
                                </a:cubicBezTo>
                                <a:cubicBezTo>
                                  <a:pt x="41" y="52"/>
                                  <a:pt x="40" y="52"/>
                                  <a:pt x="40" y="52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23" y="52"/>
                                  <a:pt x="23" y="52"/>
                                  <a:pt x="22" y="52"/>
                                </a:cubicBezTo>
                                <a:cubicBezTo>
                                  <a:pt x="22" y="53"/>
                                  <a:pt x="22" y="53"/>
                                  <a:pt x="22" y="54"/>
                                </a:cubicBezTo>
                                <a:cubicBezTo>
                                  <a:pt x="22" y="76"/>
                                  <a:pt x="22" y="76"/>
                                  <a:pt x="22" y="76"/>
                                </a:cubicBezTo>
                                <a:cubicBezTo>
                                  <a:pt x="22" y="77"/>
                                  <a:pt x="22" y="78"/>
                                  <a:pt x="23" y="78"/>
                                </a:cubicBezTo>
                                <a:cubicBezTo>
                                  <a:pt x="24" y="79"/>
                                  <a:pt x="25" y="80"/>
                                  <a:pt x="26" y="80"/>
                                </a:cubicBezTo>
                                <a:cubicBezTo>
                                  <a:pt x="74" y="80"/>
                                  <a:pt x="74" y="80"/>
                                  <a:pt x="74" y="80"/>
                                </a:cubicBezTo>
                                <a:cubicBezTo>
                                  <a:pt x="75" y="80"/>
                                  <a:pt x="77" y="79"/>
                                  <a:pt x="77" y="78"/>
                                </a:cubicBezTo>
                                <a:cubicBezTo>
                                  <a:pt x="78" y="78"/>
                                  <a:pt x="78" y="77"/>
                                  <a:pt x="78" y="76"/>
                                </a:cubicBezTo>
                                <a:cubicBezTo>
                                  <a:pt x="78" y="54"/>
                                  <a:pt x="78" y="54"/>
                                  <a:pt x="78" y="54"/>
                                </a:cubicBezTo>
                                <a:cubicBezTo>
                                  <a:pt x="78" y="53"/>
                                  <a:pt x="78" y="53"/>
                                  <a:pt x="78" y="52"/>
                                </a:cubicBezTo>
                                <a:cubicBezTo>
                                  <a:pt x="78" y="52"/>
                                  <a:pt x="77" y="52"/>
                                  <a:pt x="76" y="52"/>
                                </a:cubicBezTo>
                                <a:close/>
                                <a:moveTo>
                                  <a:pt x="79" y="30"/>
                                </a:moveTo>
                                <a:cubicBezTo>
                                  <a:pt x="78" y="30"/>
                                  <a:pt x="78" y="30"/>
                                  <a:pt x="76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3" y="30"/>
                                  <a:pt x="21" y="30"/>
                                  <a:pt x="21" y="30"/>
                                </a:cubicBezTo>
                                <a:cubicBezTo>
                                  <a:pt x="20" y="31"/>
                                  <a:pt x="20" y="32"/>
                                  <a:pt x="20" y="33"/>
                                </a:cubicBezTo>
                                <a:cubicBezTo>
                                  <a:pt x="20" y="45"/>
                                  <a:pt x="20" y="45"/>
                                  <a:pt x="20" y="45"/>
                                </a:cubicBezTo>
                                <a:cubicBezTo>
                                  <a:pt x="20" y="47"/>
                                  <a:pt x="20" y="48"/>
                                  <a:pt x="22" y="48"/>
                                </a:cubicBez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4" y="48"/>
                                  <a:pt x="45" y="48"/>
                                  <a:pt x="45" y="48"/>
                                </a:cubicBezTo>
                                <a:cubicBezTo>
                                  <a:pt x="46" y="48"/>
                                  <a:pt x="46" y="49"/>
                                  <a:pt x="46" y="49"/>
                                </a:cubicBezTo>
                                <a:cubicBezTo>
                                  <a:pt x="46" y="50"/>
                                  <a:pt x="46" y="51"/>
                                  <a:pt x="47" y="51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cubicBezTo>
                                  <a:pt x="53" y="52"/>
                                  <a:pt x="53" y="51"/>
                                  <a:pt x="54" y="51"/>
                                </a:cubicBezTo>
                                <a:cubicBezTo>
                                  <a:pt x="54" y="51"/>
                                  <a:pt x="54" y="50"/>
                                  <a:pt x="54" y="49"/>
                                </a:cubicBezTo>
                                <a:cubicBezTo>
                                  <a:pt x="55" y="48"/>
                                  <a:pt x="55" y="48"/>
                                  <a:pt x="55" y="48"/>
                                </a:cubicBezTo>
                                <a:cubicBezTo>
                                  <a:pt x="55" y="48"/>
                                  <a:pt x="55" y="48"/>
                                  <a:pt x="56" y="48"/>
                                </a:cubicBezTo>
                                <a:cubicBezTo>
                                  <a:pt x="78" y="48"/>
                                  <a:pt x="78" y="48"/>
                                  <a:pt x="78" y="48"/>
                                </a:cubicBezTo>
                                <a:cubicBezTo>
                                  <a:pt x="79" y="48"/>
                                  <a:pt x="80" y="47"/>
                                  <a:pt x="80" y="45"/>
                                </a:cubicBezTo>
                                <a:cubicBezTo>
                                  <a:pt x="80" y="33"/>
                                  <a:pt x="80" y="33"/>
                                  <a:pt x="80" y="33"/>
                                </a:cubicBezTo>
                                <a:cubicBezTo>
                                  <a:pt x="80" y="32"/>
                                  <a:pt x="80" y="31"/>
                                  <a:pt x="79" y="30"/>
                                </a:cubicBezTo>
                                <a:close/>
                                <a:moveTo>
                                  <a:pt x="62" y="22"/>
                                </a:moveTo>
                                <a:cubicBezTo>
                                  <a:pt x="62" y="20"/>
                                  <a:pt x="61" y="19"/>
                                  <a:pt x="59" y="19"/>
                                </a:cubicBez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cubicBezTo>
                                  <a:pt x="39" y="19"/>
                                  <a:pt x="38" y="20"/>
                                  <a:pt x="38" y="22"/>
                                </a:cubicBezTo>
                                <a:cubicBezTo>
                                  <a:pt x="38" y="23"/>
                                  <a:pt x="38" y="25"/>
                                  <a:pt x="38" y="25"/>
                                </a:cubicBezTo>
                                <a:cubicBezTo>
                                  <a:pt x="62" y="25"/>
                                  <a:pt x="62" y="25"/>
                                  <a:pt x="62" y="25"/>
                                </a:cubicBezTo>
                                <a:cubicBezTo>
                                  <a:pt x="62" y="25"/>
                                  <a:pt x="62" y="23"/>
                                  <a:pt x="62" y="2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6" y="5"/>
                                </a:moveTo>
                                <a:cubicBezTo>
                                  <a:pt x="6" y="94"/>
                                  <a:pt x="6" y="94"/>
                                  <a:pt x="6" y="94"/>
                                </a:cubicBezTo>
                                <a:cubicBezTo>
                                  <a:pt x="94" y="94"/>
                                  <a:pt x="94" y="94"/>
                                  <a:pt x="94" y="94"/>
                                </a:cubicBezTo>
                                <a:cubicBezTo>
                                  <a:pt x="94" y="5"/>
                                  <a:pt x="94" y="5"/>
                                  <a:pt x="94" y="5"/>
                                </a:cubicBez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直接连接符 25"/>
                        <wps:cNvCnPr/>
                        <wps:spPr>
                          <a:xfrm>
                            <a:off x="4502419" y="117699"/>
                            <a:ext cx="2258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4pt;margin-top:192.25pt;height:27.65pt;width:396.75pt;z-index:251665408;mso-width-relative:page;mso-height-relative:page;" coordorigin="8342,-149660" coordsize="4728255,359731" o:gfxdata="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">
                <o:lock v:ext="edit" aspectratio="f"/>
                <v:shape id="文本框 2" o:spid="_x0000_s1026" o:spt="202" type="#_x0000_t202" style="position:absolute;left:8342;top:-78104;height:288175;width:2489559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Arial" w:hAnsi="Arial" w:eastAsia="Microsoft YaHei" w:cs="Arial"/>
                            <w:b/>
                            <w:color w:val="376092" w:themeColor="accent1" w:themeShade="BF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Microsoft YaHei" w:cs="Arial"/>
                            <w:b/>
                            <w:color w:val="376092" w:themeColor="accent1" w:themeShade="BF"/>
                            <w:sz w:val="26"/>
                            <w:szCs w:val="26"/>
                            <w:lang w:val="en-US"/>
                          </w:rPr>
                          <w:t>INTERNSHIPS AND TRAINING</w:t>
                        </w:r>
                      </w:p>
                    </w:txbxContent>
                  </v:textbox>
                </v:shape>
                <v:line id="直接连接符 7" o:spid="_x0000_s1026" o:spt="20" style="position:absolute;left:2497901;top:109985;height:13165;width:2198177;" filled="f" stroked="t" coordsize="21600,21600" o:gfxdata="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j7W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376092 [2404]" joinstyle="round"/>
                  <v:imagedata o:title=""/>
                  <o:lock v:ext="edit" aspectratio="f"/>
                </v:line>
                <v:shape id="Freeform 5" o:spid="_x0000_s1026" o:spt="100" style="position:absolute;left:4510761;top:-149660;height:225270;width:225836;" fillcolor="#376092 [2404]" filled="t" stroked="f" coordsize="99,99" o:gfxdata="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eN68AAAA&#10;3AAAAA8AAAAAAAAAAQAgAAAAIgAAAGRycy9kb3ducmV2LnhtbFBLAQIUABQAAAAIAIdO4kAzLwWe&#10;OwAAADkAAAAQAAAAAAAAAAEAIAAAAAsBAABkcnMvc2hhcGV4bWwueG1sUEsFBgAAAAAGAAYAWwEA&#10;ALUDAAAAAA==&#10;" path="m76,52c61,52,61,52,61,52c60,52,59,52,59,52c58,53,58,53,58,54c58,54,58,54,57,55c56,55,56,55,56,55c44,55,44,55,44,55c43,55,43,55,43,55c42,54,42,54,42,54c42,53,42,53,42,52c41,52,40,52,40,52c24,52,24,52,24,52c23,52,23,52,22,52c22,53,22,53,22,54c22,76,22,76,22,76c22,77,22,78,23,78c24,79,25,80,26,80c74,80,74,80,74,80c75,80,77,79,77,78c78,78,78,77,78,76c78,54,78,54,78,54c78,53,78,53,78,52c78,52,77,52,76,52xm79,30c78,30,78,30,76,30c24,30,24,30,24,30c23,30,21,30,21,30c20,31,20,32,20,33c20,45,20,45,20,45c20,47,20,48,22,48c44,48,44,48,44,48c44,48,45,48,45,48c46,48,46,49,46,49c46,50,46,51,47,51c48,52,48,52,48,52c52,52,52,52,52,52c53,52,53,51,54,51c54,51,54,50,54,49c55,48,55,48,55,48c55,48,55,48,56,48c78,48,78,48,78,48c79,48,80,47,80,45c80,33,80,33,80,33c80,32,80,31,79,30xm62,22c62,20,61,19,59,19c41,19,41,19,41,19c39,19,38,20,38,22c38,23,38,25,38,25c62,25,62,25,62,25c62,25,62,23,62,22xm0,0c99,0,99,0,99,0c99,99,99,99,99,99c0,99,0,99,0,99c0,0,0,0,0,0xm6,5c6,94,6,94,6,94c94,94,94,94,94,94c94,5,94,5,94,5c6,5,6,5,6,5xe">
                  <v:path o:connectlocs="173369,118323;139151,118323;134589,118323;132307,122874;130026,125150;127745,125150;100371,125150;98090,125150;95809,122874;95809,118323;91246,118323;54748,118323;50185,118323;50185,122874;50185,172934;52466,177485;59310,182036;168806,182036;175650,177485;177931,172934;177931,122874;177931,118323;173369,118323;180212,68263;173369,68263;54748,68263;47904,68263;45623,75090;45623,102395;50185,109221;100371,109221;102652,109221;104933,111497;107215,116048;109496,118323;118620,118323;123183,116048;123183,111497;125464,109221;127745,109221;177931,109221;182493,102395;182493,75090;180212,68263;141432,50060;134589,43233;93528,43233;86684,50060;86684,56886;141432,56886;141432,50060;0,0;225836,0;225836,225270;0,225270;0,0;13687,11377;13687,213892;214430,213892;214430,11377;13687,11377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25" o:spid="_x0000_s1026" o:spt="20" style="position:absolute;left:4502419;top:117699;height:0;width:225836;" filled="f" stroked="t" coordsize="21600,21600" o:gfxdata="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3iw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376092 [24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3961130</wp:posOffset>
                </wp:positionV>
                <wp:extent cx="219710" cy="223520"/>
                <wp:effectExtent l="4445" t="4445" r="19685" b="15875"/>
                <wp:wrapNone/>
                <wp:docPr id="13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517390" y="8488680"/>
                          <a:ext cx="219710" cy="223520"/>
                        </a:xfrm>
                        <a:custGeom>
                          <a:avLst/>
                          <a:gdLst>
                            <a:gd name="T0" fmla="*/ 0 w 239"/>
                            <a:gd name="T1" fmla="*/ 0 h 241"/>
                            <a:gd name="T2" fmla="*/ 239 w 239"/>
                            <a:gd name="T3" fmla="*/ 0 h 241"/>
                            <a:gd name="T4" fmla="*/ 239 w 239"/>
                            <a:gd name="T5" fmla="*/ 241 h 241"/>
                            <a:gd name="T6" fmla="*/ 0 w 239"/>
                            <a:gd name="T7" fmla="*/ 241 h 241"/>
                            <a:gd name="T8" fmla="*/ 0 w 239"/>
                            <a:gd name="T9" fmla="*/ 0 h 241"/>
                            <a:gd name="T10" fmla="*/ 0 w 239"/>
                            <a:gd name="T11" fmla="*/ 0 h 241"/>
                            <a:gd name="T12" fmla="*/ 12 w 239"/>
                            <a:gd name="T13" fmla="*/ 12 h 241"/>
                            <a:gd name="T14" fmla="*/ 12 w 239"/>
                            <a:gd name="T15" fmla="*/ 228 h 241"/>
                            <a:gd name="T16" fmla="*/ 226 w 239"/>
                            <a:gd name="T17" fmla="*/ 228 h 241"/>
                            <a:gd name="T18" fmla="*/ 226 w 239"/>
                            <a:gd name="T19" fmla="*/ 12 h 241"/>
                            <a:gd name="T20" fmla="*/ 12 w 239"/>
                            <a:gd name="T21" fmla="*/ 12 h 241"/>
                            <a:gd name="T22" fmla="*/ 12 w 239"/>
                            <a:gd name="T23" fmla="*/ 12 h 241"/>
                            <a:gd name="T24" fmla="*/ 66 w 239"/>
                            <a:gd name="T25" fmla="*/ 43 h 241"/>
                            <a:gd name="T26" fmla="*/ 83 w 239"/>
                            <a:gd name="T27" fmla="*/ 43 h 241"/>
                            <a:gd name="T28" fmla="*/ 102 w 239"/>
                            <a:gd name="T29" fmla="*/ 65 h 241"/>
                            <a:gd name="T30" fmla="*/ 102 w 239"/>
                            <a:gd name="T31" fmla="*/ 85 h 241"/>
                            <a:gd name="T32" fmla="*/ 156 w 239"/>
                            <a:gd name="T33" fmla="*/ 138 h 241"/>
                            <a:gd name="T34" fmla="*/ 178 w 239"/>
                            <a:gd name="T35" fmla="*/ 138 h 241"/>
                            <a:gd name="T36" fmla="*/ 195 w 239"/>
                            <a:gd name="T37" fmla="*/ 155 h 241"/>
                            <a:gd name="T38" fmla="*/ 195 w 239"/>
                            <a:gd name="T39" fmla="*/ 175 h 241"/>
                            <a:gd name="T40" fmla="*/ 178 w 239"/>
                            <a:gd name="T41" fmla="*/ 155 h 241"/>
                            <a:gd name="T42" fmla="*/ 153 w 239"/>
                            <a:gd name="T43" fmla="*/ 175 h 241"/>
                            <a:gd name="T44" fmla="*/ 173 w 239"/>
                            <a:gd name="T45" fmla="*/ 197 h 241"/>
                            <a:gd name="T46" fmla="*/ 156 w 239"/>
                            <a:gd name="T47" fmla="*/ 197 h 241"/>
                            <a:gd name="T48" fmla="*/ 136 w 239"/>
                            <a:gd name="T49" fmla="*/ 172 h 241"/>
                            <a:gd name="T50" fmla="*/ 139 w 239"/>
                            <a:gd name="T51" fmla="*/ 155 h 241"/>
                            <a:gd name="T52" fmla="*/ 85 w 239"/>
                            <a:gd name="T53" fmla="*/ 99 h 241"/>
                            <a:gd name="T54" fmla="*/ 63 w 239"/>
                            <a:gd name="T55" fmla="*/ 102 h 241"/>
                            <a:gd name="T56" fmla="*/ 44 w 239"/>
                            <a:gd name="T57" fmla="*/ 82 h 241"/>
                            <a:gd name="T58" fmla="*/ 44 w 239"/>
                            <a:gd name="T59" fmla="*/ 65 h 241"/>
                            <a:gd name="T60" fmla="*/ 66 w 239"/>
                            <a:gd name="T61" fmla="*/ 85 h 241"/>
                            <a:gd name="T62" fmla="*/ 85 w 239"/>
                            <a:gd name="T63" fmla="*/ 68 h 241"/>
                            <a:gd name="T64" fmla="*/ 66 w 239"/>
                            <a:gd name="T65" fmla="*/ 43 h 241"/>
                            <a:gd name="T66" fmla="*/ 66 w 239"/>
                            <a:gd name="T67" fmla="*/ 43 h 241"/>
                            <a:gd name="T68" fmla="*/ 66 w 239"/>
                            <a:gd name="T69" fmla="*/ 43 h 241"/>
                            <a:gd name="T70" fmla="*/ 170 w 239"/>
                            <a:gd name="T71" fmla="*/ 53 h 241"/>
                            <a:gd name="T72" fmla="*/ 170 w 239"/>
                            <a:gd name="T73" fmla="*/ 60 h 241"/>
                            <a:gd name="T74" fmla="*/ 129 w 239"/>
                            <a:gd name="T75" fmla="*/ 99 h 241"/>
                            <a:gd name="T76" fmla="*/ 139 w 239"/>
                            <a:gd name="T77" fmla="*/ 109 h 241"/>
                            <a:gd name="T78" fmla="*/ 178 w 239"/>
                            <a:gd name="T79" fmla="*/ 70 h 241"/>
                            <a:gd name="T80" fmla="*/ 185 w 239"/>
                            <a:gd name="T81" fmla="*/ 70 h 241"/>
                            <a:gd name="T82" fmla="*/ 195 w 239"/>
                            <a:gd name="T83" fmla="*/ 51 h 241"/>
                            <a:gd name="T84" fmla="*/ 190 w 239"/>
                            <a:gd name="T85" fmla="*/ 43 h 241"/>
                            <a:gd name="T86" fmla="*/ 170 w 239"/>
                            <a:gd name="T87" fmla="*/ 53 h 241"/>
                            <a:gd name="T88" fmla="*/ 170 w 239"/>
                            <a:gd name="T89" fmla="*/ 53 h 241"/>
                            <a:gd name="T90" fmla="*/ 170 w 239"/>
                            <a:gd name="T91" fmla="*/ 53 h 241"/>
                            <a:gd name="T92" fmla="*/ 44 w 239"/>
                            <a:gd name="T93" fmla="*/ 177 h 241"/>
                            <a:gd name="T94" fmla="*/ 61 w 239"/>
                            <a:gd name="T95" fmla="*/ 197 h 241"/>
                            <a:gd name="T96" fmla="*/ 112 w 239"/>
                            <a:gd name="T97" fmla="*/ 143 h 241"/>
                            <a:gd name="T98" fmla="*/ 95 w 239"/>
                            <a:gd name="T99" fmla="*/ 126 h 241"/>
                            <a:gd name="T100" fmla="*/ 44 w 239"/>
                            <a:gd name="T101" fmla="*/ 177 h 241"/>
                            <a:gd name="T102" fmla="*/ 44 w 239"/>
                            <a:gd name="T103" fmla="*/ 177 h 241"/>
                            <a:gd name="T104" fmla="*/ 44 w 239"/>
                            <a:gd name="T105" fmla="*/ 177 h 2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39" h="241">
                              <a:moveTo>
                                <a:pt x="0" y="0"/>
                              </a:moveTo>
                              <a:lnTo>
                                <a:pt x="239" y="0"/>
                              </a:lnTo>
                              <a:lnTo>
                                <a:pt x="239" y="241"/>
                              </a:lnTo>
                              <a:lnTo>
                                <a:pt x="0" y="241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" y="12"/>
                              </a:moveTo>
                              <a:lnTo>
                                <a:pt x="12" y="228"/>
                              </a:lnTo>
                              <a:lnTo>
                                <a:pt x="226" y="228"/>
                              </a:lnTo>
                              <a:lnTo>
                                <a:pt x="226" y="1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close/>
                              <a:moveTo>
                                <a:pt x="66" y="43"/>
                              </a:moveTo>
                              <a:lnTo>
                                <a:pt x="83" y="43"/>
                              </a:lnTo>
                              <a:lnTo>
                                <a:pt x="102" y="65"/>
                              </a:lnTo>
                              <a:lnTo>
                                <a:pt x="102" y="85"/>
                              </a:lnTo>
                              <a:lnTo>
                                <a:pt x="156" y="138"/>
                              </a:lnTo>
                              <a:lnTo>
                                <a:pt x="178" y="138"/>
                              </a:lnTo>
                              <a:lnTo>
                                <a:pt x="195" y="155"/>
                              </a:lnTo>
                              <a:lnTo>
                                <a:pt x="195" y="175"/>
                              </a:lnTo>
                              <a:lnTo>
                                <a:pt x="178" y="155"/>
                              </a:lnTo>
                              <a:lnTo>
                                <a:pt x="153" y="175"/>
                              </a:lnTo>
                              <a:lnTo>
                                <a:pt x="173" y="197"/>
                              </a:lnTo>
                              <a:lnTo>
                                <a:pt x="156" y="197"/>
                              </a:lnTo>
                              <a:lnTo>
                                <a:pt x="136" y="172"/>
                              </a:lnTo>
                              <a:lnTo>
                                <a:pt x="139" y="155"/>
                              </a:lnTo>
                              <a:lnTo>
                                <a:pt x="85" y="99"/>
                              </a:lnTo>
                              <a:lnTo>
                                <a:pt x="63" y="102"/>
                              </a:lnTo>
                              <a:lnTo>
                                <a:pt x="44" y="82"/>
                              </a:lnTo>
                              <a:lnTo>
                                <a:pt x="44" y="65"/>
                              </a:lnTo>
                              <a:lnTo>
                                <a:pt x="66" y="85"/>
                              </a:lnTo>
                              <a:lnTo>
                                <a:pt x="85" y="68"/>
                              </a:lnTo>
                              <a:lnTo>
                                <a:pt x="66" y="43"/>
                              </a:lnTo>
                              <a:lnTo>
                                <a:pt x="66" y="43"/>
                              </a:lnTo>
                              <a:lnTo>
                                <a:pt x="66" y="43"/>
                              </a:lnTo>
                              <a:close/>
                              <a:moveTo>
                                <a:pt x="170" y="53"/>
                              </a:moveTo>
                              <a:lnTo>
                                <a:pt x="170" y="60"/>
                              </a:lnTo>
                              <a:lnTo>
                                <a:pt x="129" y="99"/>
                              </a:lnTo>
                              <a:lnTo>
                                <a:pt x="139" y="109"/>
                              </a:lnTo>
                              <a:lnTo>
                                <a:pt x="178" y="70"/>
                              </a:lnTo>
                              <a:lnTo>
                                <a:pt x="185" y="70"/>
                              </a:lnTo>
                              <a:lnTo>
                                <a:pt x="195" y="51"/>
                              </a:lnTo>
                              <a:lnTo>
                                <a:pt x="190" y="43"/>
                              </a:lnTo>
                              <a:lnTo>
                                <a:pt x="170" y="53"/>
                              </a:lnTo>
                              <a:lnTo>
                                <a:pt x="170" y="53"/>
                              </a:lnTo>
                              <a:lnTo>
                                <a:pt x="170" y="53"/>
                              </a:lnTo>
                              <a:close/>
                              <a:moveTo>
                                <a:pt x="44" y="177"/>
                              </a:moveTo>
                              <a:lnTo>
                                <a:pt x="61" y="197"/>
                              </a:lnTo>
                              <a:lnTo>
                                <a:pt x="112" y="143"/>
                              </a:lnTo>
                              <a:lnTo>
                                <a:pt x="95" y="126"/>
                              </a:lnTo>
                              <a:lnTo>
                                <a:pt x="44" y="177"/>
                              </a:lnTo>
                              <a:lnTo>
                                <a:pt x="44" y="177"/>
                              </a:lnTo>
                              <a:lnTo>
                                <a:pt x="44" y="1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05.2pt;margin-top:311.9pt;height:17.6pt;width:17.3pt;z-index:251662336;mso-width-relative:page;mso-height-relative:page;" fillcolor="#632523 [1605]" filled="t" stroked="t" coordsize="239,241" o:gfxdata="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Cn1S1X2AAAAAsBAAAPAAAAAAAA&#10;AAEAIAAAACIAAABkcnMvZG93bnJldi54bWxQSwECFAAUAAAACACHTuJA1sDEINwHAACbJgAADgAA&#10;AAAAAAABACAAAAAnAQAAZHJzL2Uyb0RvYy54bWxQSwUGAAAAAAYABgBZAQAAdQsAAAAA&#10;" path="m0,0l239,0,239,241,0,241,0,0,0,0xm12,12l12,228,226,228,226,12,12,12,12,12xm66,43l83,43,102,65,102,85,156,138,178,138,195,155,195,175,178,155,153,175,173,197,156,197,136,172,139,155,85,99,63,102,44,82,44,65,66,85,85,68,66,43,66,43,66,43xm170,53l170,60,129,99,139,109,178,70,185,70,195,51,190,43,170,53,170,53,170,53xm44,177l61,197,112,143,95,126,44,177,44,177,44,177xe">
                <v:path o:connectlocs="0,0;219710,0;219710,223520;0,223520;0,0;0,0;11031,11129;11031,211462;207759,211462;207759,11129;11031,11129;11031,11129;60673,39881;76300,39881;93767,60285;93767,78834;143409,127990;163633,127990;179261,143757;179261,162307;163633,143757;140651,162307;159036,182711;143409,182711;125023,159524;127781,143757;78139,91819;57915,94601;40448,76052;40448,60285;60673,78834;78139,63067;60673,39881;60673,39881;60673,39881;156279,49155;156279,55648;118588,91819;127781,101094;163633,64922;170068,64922;179261,47300;174664,39881;156279,49155;156279,49155;156279,49155;40448,164161;56076,182711;102960,132628;87332,116861;40448,164161;40448,164161;40448,164161" o:connectangles="0,0,0,0,0,0,0,0,0,0,0,0,0,0,0,0,0,0,0,0,0,0,0,0,0,0,0,0,0,0,0,0,0,0,0,0,0,0,0,0,0,0,0,0,0,0,0,0,0,0,0,0,0"/>
                <v:fill on="t" focussize="0,0"/>
                <v:stroke color="#376092 [2404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-912495</wp:posOffset>
                </wp:positionH>
                <wp:positionV relativeFrom="page">
                  <wp:posOffset>5299710</wp:posOffset>
                </wp:positionV>
                <wp:extent cx="5012690" cy="257175"/>
                <wp:effectExtent l="0" t="0" r="0" b="0"/>
                <wp:wrapTight wrapText="bothSides">
                  <wp:wrapPolygon>
                    <wp:start x="416" y="4267"/>
                    <wp:lineTo x="3366" y="4267"/>
                    <wp:lineTo x="3366" y="17387"/>
                    <wp:lineTo x="416" y="17387"/>
                    <wp:lineTo x="416" y="4267"/>
                  </wp:wrapPolygon>
                </wp:wrapTight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6050" y="8586470"/>
                          <a:ext cx="5012690" cy="257175"/>
                          <a:chOff x="59357" y="70981"/>
                          <a:chExt cx="4637002" cy="338283"/>
                        </a:xfrm>
                      </wpg:grpSpPr>
                      <wps:wsp>
                        <wps:cNvPr id="1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7" y="70981"/>
                            <a:ext cx="811211" cy="338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Calibri" w:hAnsi="Calibri" w:eastAsia="Microsoft YaHei" w:cs="Calibri"/>
                                  <w:b/>
                                  <w:color w:val="376092" w:themeColor="accent1" w:themeShade="B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Microsoft YaHei" w:cs="Arial"/>
                                  <w:b/>
                                  <w:color w:val="376092" w:themeColor="accent1" w:themeShade="BF"/>
                                  <w:sz w:val="26"/>
                                  <w:szCs w:val="26"/>
                                  <w:lang w:val="en-US"/>
                                </w:rPr>
                                <w:t xml:space="preserve">SKILLS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990713" y="263207"/>
                            <a:ext cx="37056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4469588" y="263347"/>
                            <a:ext cx="22649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0" o:spid="_x0000_s1026" o:spt="203" style="position:absolute;left:0pt;margin-left:-71.85pt;margin-top:417.3pt;height:20.25pt;width:394.7pt;mso-position-vertical-relative:page;mso-wrap-distance-left:9pt;mso-wrap-distance-right:9pt;z-index:-251653120;mso-width-relative:page;mso-height-relative:page;" coordorigin="59357,70981" coordsize="4637002,338283" wrapcoords="416 4267 3366 4267 3366 17387 416 17387 416 4267" o:gfxdata="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328D5dwAAAAMAQAADwAAAAAAAAABACAAAAAiAAAAZHJzL2Rvd25y&#10;ZXYueG1sUEsBAhQAFAAAAAgAh07iQIYDnk+JAwAAWQkAAA4AAAAAAAAAAQAgAAAAKwEAAGRycy9l&#10;Mm9Eb2MueG1sUEsFBgAAAAAGAAYAWQEAACYHAAAAAA==&#10;">
                <o:lock v:ext="edit" aspectratio="f"/>
                <v:shape id="文本框 2" o:spid="_x0000_s1026" o:spt="202" type="#_x0000_t202" style="position:absolute;left:59357;top:70981;height:338283;width:811211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Calibri" w:hAnsi="Calibri" w:eastAsia="Microsoft YaHei" w:cs="Calibri"/>
                            <w:b/>
                            <w:color w:val="376092" w:themeColor="accent1" w:themeShade="BF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Microsoft YaHei" w:cs="Arial"/>
                            <w:b/>
                            <w:color w:val="376092" w:themeColor="accent1" w:themeShade="BF"/>
                            <w:sz w:val="26"/>
                            <w:szCs w:val="26"/>
                            <w:lang w:val="en-US"/>
                          </w:rPr>
                          <w:t xml:space="preserve">SKILLS </w:t>
                        </w:r>
                      </w:p>
                    </w:txbxContent>
                  </v:textbox>
                </v:shape>
                <v:line id="直接连接符 102" o:spid="_x0000_s1026" o:spt="20" style="position:absolute;left:990713;top:263207;height:0;width:3705646;" filled="f" stroked="t" coordsize="21600,21600" o:gfxdata="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ymO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376092 [2404]" joinstyle="round"/>
                  <v:imagedata o:title=""/>
                  <o:lock v:ext="edit" aspectratio="f"/>
                </v:line>
                <v:line id="直接连接符 103" o:spid="_x0000_s1026" o:spt="20" style="position:absolute;left:4469588;top:263347;height:0;width:226491;" filled="f" stroked="t" coordsize="21600,21600" o:gfxdata="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1koXK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376092 [2404]" joinstyle="round"/>
                  <v:imagedata o:title=""/>
                  <o:lock v:ext="edit" aspectratio="f"/>
                </v:line>
                <w10:wrap type="tight"/>
              </v:group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2781300</wp:posOffset>
                </wp:positionV>
                <wp:extent cx="5001895" cy="96901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895" cy="96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Android Developer Internship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6A6A6" w:themeColor="background1" w:themeShade="A6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10-2020 to 11-2020 (60 Days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color w:val="376092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Humom Technology Pvt. Ltd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Calibri" w:hAnsi="Calibri" w:eastAsia="Microsoft YaHei" w:cs="Calibri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Machine Learning training cum Internship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05-2020 to 07-2020 (45 Days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) -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Azure Sky net Pvt. 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firstLine="5360" w:firstLineChars="3350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Associated with IIT Hyderabad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Industrial Training on JAVA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10-2020 to 11-2020 (45 Days)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INFOWIZ Software solution Pvt.Ltd.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376092" w:themeColor="accent1" w:themeShade="BF"/>
                                <w:sz w:val="16"/>
                                <w:szCs w:val="16"/>
                                <w:lang w:val="en-US"/>
                              </w:rPr>
                              <w:t>( Java core and advance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7pt;margin-top:219pt;height:76.3pt;width:393.85pt;z-index:251664384;mso-width-relative:page;mso-height-relative:page;" filled="f" stroked="f" coordsize="21600,21600" o:gfxdata="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SW&#10;SkDaAAAADAEAAA8AAAAAAAAAAQAgAAAAIgAAAGRycy9kb3ducmV2LnhtbFBLAQIUABQAAAAIAIdO&#10;4kCXx0dQIQIAACoEAAAOAAAAAAAAAAEAIAAAACk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Android Developer Internship</w:t>
                      </w: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A6A6A6" w:themeColor="background1" w:themeShade="A6"/>
                          <w:sz w:val="16"/>
                          <w:szCs w:val="16"/>
                          <w:u w:val="none"/>
                          <w:lang w:val="en-US"/>
                        </w:rPr>
                        <w:t>10-2020 to 11-2020 (60 Days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rFonts w:ascii="Calibri" w:hAnsi="Calibri" w:eastAsia="Microsoft YaHei" w:cs="Calibri"/>
                          <w:b/>
                          <w:color w:val="376092" w:themeColor="accent1" w:themeShade="B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Humom Technology Pvt. Ltd</w:t>
                      </w:r>
                      <w:r>
                        <w:rPr>
                          <w:rFonts w:hint="default" w:ascii="Calibri" w:hAnsi="Calibri" w:eastAsia="Microsoft YaHei" w:cs="Calibri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Calibri" w:hAnsi="Calibri" w:eastAsia="Microsoft YaHei" w:cs="Calibri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Calibri" w:hAnsi="Calibri" w:eastAsia="Microsoft YaHei" w:cs="Calibri"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Machine Learning training cum Internship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05-2020 to 07-2020 (45 Days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) -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Azure Sky net Pvt. 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firstLine="5360" w:firstLineChars="3350"/>
                        <w:textAlignment w:val="auto"/>
                        <w:rPr>
                          <w:rFonts w:hint="default" w:ascii="Calibri" w:hAnsi="Calibri" w:eastAsia="Microsoft YaHei" w:cs="Calibri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Associated with IIT Hyderabad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Calibri" w:hAnsi="Calibri" w:eastAsia="Microsoft YaHei" w:cs="Calibri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Industrial Training on JAVA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10-2020 to 11-2020 (45 Days)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 w:themeColor="text1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INFOWIZ Software solution Pvt.Ltd.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376092" w:themeColor="accent1" w:themeShade="BF"/>
                          <w:sz w:val="16"/>
                          <w:szCs w:val="16"/>
                          <w:lang w:val="en-US"/>
                        </w:rPr>
                        <w:t>( Java core and advance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1327785</wp:posOffset>
                </wp:positionV>
                <wp:extent cx="4890770" cy="273685"/>
                <wp:effectExtent l="4445" t="4445" r="12065" b="11430"/>
                <wp:wrapThrough wrapText="bothSides">
                  <wp:wrapPolygon>
                    <wp:start x="-20" y="-351"/>
                    <wp:lineTo x="-20" y="20397"/>
                    <wp:lineTo x="21586" y="20397"/>
                    <wp:lineTo x="21586" y="-351"/>
                    <wp:lineTo x="-20" y="-351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273685"/>
                        </a:xfrm>
                        <a:prstGeom prst="roundRect">
                          <a:avLst/>
                        </a:prstGeom>
                        <a:solidFill>
                          <a:srgbClr val="EBF8F8">
                            <a:alpha val="11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4.15pt;margin-top:104.55pt;height:21.55pt;width:385.1pt;mso-wrap-distance-left:9pt;mso-wrap-distance-right:9pt;z-index:-251625472;v-text-anchor:middle;mso-width-relative:page;mso-height-relative:page;" fillcolor="#EBF8F8" filled="t" stroked="t" coordsize="21600,21600" wrapcoords="-20 -351 -20 20397 21586 20397 21586 -351 -20 -351" arcsize="0.166666666666667" o:gfxdata="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RTlc/dAAAADAEAAA8AAAAA&#10;AAAAAQAgAAAAIgAAAGRycy9kb3ducmV2LnhtbFBLAQIUABQAAAAIAIdO4kAlIrQOgQIAADAFAAAO&#10;AAAAAAAAAAEAIAAAACwBAABkcnMvZTJvRG9jLnhtbFBLBQYAAAAABgAGAFkBAAAfBgAAAAA=&#10;">
                <v:fill on="t" opacity="7208f" focussize="0,0"/>
                <v:stroke weight="0.25pt" color="#385D8A [3204]" joinstyle="round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1014095</wp:posOffset>
                </wp:positionV>
                <wp:extent cx="4890770" cy="267335"/>
                <wp:effectExtent l="4445" t="5080" r="12065" b="17145"/>
                <wp:wrapThrough wrapText="bothSides">
                  <wp:wrapPolygon>
                    <wp:start x="-20" y="-410"/>
                    <wp:lineTo x="-20" y="20523"/>
                    <wp:lineTo x="21586" y="20523"/>
                    <wp:lineTo x="21586" y="-410"/>
                    <wp:lineTo x="-20" y="-41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267335"/>
                        </a:xfrm>
                        <a:prstGeom prst="roundRect">
                          <a:avLst/>
                        </a:prstGeom>
                        <a:solidFill>
                          <a:srgbClr val="EBF8F8">
                            <a:alpha val="11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4.75pt;margin-top:79.85pt;height:21.05pt;width:385.1pt;mso-wrap-distance-left:9pt;mso-wrap-distance-right:9pt;z-index:-251657216;v-text-anchor:middle;mso-width-relative:page;mso-height-relative:page;" fillcolor="#EBF8F8" filled="t" stroked="t" coordsize="21600,21600" wrapcoords="-20 -410 -20 20523 21586 20523 21586 -410 -20 -410" arcsize="0.166666666666667" o:gfxdata="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cEAXjcAAAADAEAAA8AAAAA&#10;AAAAAQAgAAAAIgAAAGRycy9kb3ducmV2LnhtbFBLAQIUABQAAAAIAIdO4kDmAAgkggIAADAFAAAO&#10;AAAAAAAAAAEAIAAAACsBAABkcnMvZTJvRG9jLnhtbFBLBQYAAAAABgAGAFkBAAAfBgAAAAA=&#10;">
                <v:fill on="t" opacity="7208f" focussize="0,0"/>
                <v:stroke weight="0.25pt" color="#385D8A [3204]" joinstyle="round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1739265</wp:posOffset>
                </wp:positionV>
                <wp:extent cx="5002530" cy="670560"/>
                <wp:effectExtent l="0" t="0" r="0" b="0"/>
                <wp:wrapThrough wrapText="bothSides">
                  <wp:wrapPolygon>
                    <wp:start x="617" y="3130"/>
                    <wp:lineTo x="20983" y="3130"/>
                    <wp:lineTo x="20983" y="18470"/>
                    <wp:lineTo x="617" y="18470"/>
                    <wp:lineTo x="617" y="3130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30" cy="67056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910" w:right="44" w:rightChars="20" w:hanging="910" w:hangingChars="700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HIGHLIGTHS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- ARCHIVING 95.6 PERCENT IN PCM WITH 100 OUT OF 100 IN MATHS IN 12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AND AWARDED BY MLVY SCHOLARSHIP BY CHIEF MINISTER OF M.P.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910" w:right="44" w:rightChars="20" w:hanging="910" w:hangingChars="700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910" w:right="44" w:rightChars="20" w:hanging="910" w:hangingChars="700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HIGHLIGTHS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- ARCHIVING TOP 1 PERCENTILE RANK IN 12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IN ALL OVER INDIA AND REWARDED BY INSPIRE SCHOLARSHIP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910" w:right="44" w:rightChars="20" w:hanging="1120" w:hangingChars="700"/>
                              <w:textAlignment w:val="auto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35pt;margin-top:136.95pt;height:52.8pt;width:393.9pt;mso-wrap-distance-left:9pt;mso-wrap-distance-right:9pt;z-index:-251642880;v-text-anchor:middle;mso-width-relative:page;mso-height-relative:page;" filled="f" stroked="f" coordsize="21600,21600" wrapcoords="617 3130 20983 3130 20983 18470 617 18470 617 3130" arcsize="0.166666666666667" o:gfxdata="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LmUN9kAAAAMAQAA&#10;DwAAAAAAAAABACAAAAAiAAAAZHJzL2Rvd25yZXYueG1sUEsBAhQAFAAAAAgAh07iQHoFvz1RAgAA&#10;qAQAAA4AAAAAAAAAAQAgAAAAKAEAAGRycy9lMm9Eb2MueG1sUEsFBgAAAAAGAAYAWQEAAOsFAAAA&#10;AA=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910" w:right="44" w:rightChars="20" w:hanging="910" w:hangingChars="700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HIGHLIGTHS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- ARCHIVING 95.6 PERCENT IN PCM WITH 100 OUT OF 100 IN MATHS IN 12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vertAlign w:val="superscript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AND AWARDED BY MLVY SCHOLARSHIP BY CHIEF MINISTER OF M.P.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910" w:right="44" w:rightChars="20" w:hanging="910" w:hangingChars="700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910" w:right="44" w:rightChars="20" w:hanging="910" w:hangingChars="700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HIGHLIGTHS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- ARCHIVING TOP 1 PERCENTILE RANK IN 12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vertAlign w:val="superscript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IN ALL OVER INDIA AND REWARDED BY INSPIRE SCHOLARSHIP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910" w:right="44" w:rightChars="20" w:hanging="1120" w:hangingChars="700"/>
                        <w:textAlignment w:val="auto"/>
                        <w:rPr>
                          <w:rFonts w:hint="default" w:ascii="Arial" w:hAnsi="Arial" w:cs="Arial"/>
                          <w:b w:val="0"/>
                          <w:bCs w:val="0"/>
                          <w:color w:val="C0000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1348105</wp:posOffset>
                </wp:positionV>
                <wp:extent cx="934085" cy="268605"/>
                <wp:effectExtent l="0" t="0" r="0" b="0"/>
                <wp:wrapThrough wrapText="bothSides">
                  <wp:wrapPolygon>
                    <wp:start x="2849" y="6230"/>
                    <wp:lineTo x="18751" y="6230"/>
                    <wp:lineTo x="18751" y="15370"/>
                    <wp:lineTo x="2849" y="15370"/>
                    <wp:lineTo x="2849" y="623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26860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PASS 88.83%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85pt;margin-top:106.15pt;height:21.15pt;width:73.55pt;mso-wrap-distance-left:9pt;mso-wrap-distance-right:9pt;z-index:-251621376;v-text-anchor:middle;mso-width-relative:page;mso-height-relative:page;" filled="f" stroked="f" coordsize="21600,21600" wrapcoords="2849 6230 18751 6230 18751 15370 2849 15370 2849 6230" arcsize="0.166666666666667" o:gfxdata="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9MTW1wAAAAsBAAAP&#10;AAAAAAAAAAEAIAAAACIAAABkcnMvZG93bnJldi54bWxQSwECFAAUAAAACACHTuJA0Dx3WVICAACn&#10;BAAADgAAAAAAAAABACAAAAAmAQAAZHJzL2Uyb0RvYy54bWxQSwUGAAAAAAYABgBZAQAA6gUAAAAA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PASS 88.83%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1297940</wp:posOffset>
                </wp:positionV>
                <wp:extent cx="2044700" cy="368935"/>
                <wp:effectExtent l="0" t="0" r="0" b="0"/>
                <wp:wrapThrough wrapText="bothSides">
                  <wp:wrapPolygon>
                    <wp:start x="1355" y="4833"/>
                    <wp:lineTo x="20245" y="4833"/>
                    <wp:lineTo x="20245" y="16767"/>
                    <wp:lineTo x="1355" y="16767"/>
                    <wp:lineTo x="1355" y="4833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36893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44" w:rightChars="20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color w:val="C00000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GOVT. H.S. SCHOOL AMLAI COLLIERY  DISST. ANUPPUR M.P.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5.1pt;margin-top:102.2pt;height:29.05pt;width:161pt;mso-wrap-distance-left:9pt;mso-wrap-distance-right:9pt;z-index:-251622400;v-text-anchor:middle;mso-width-relative:page;mso-height-relative:page;" filled="f" stroked="f" coordsize="21600,21600" wrapcoords="1355 4833 20245 4833 20245 16767 1355 16767 1355 4833" arcsize="0.166666666666667" o:gfxdata="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g+bQ3VAAAACgEAAA8AAAAA&#10;AAAAAQAgAAAAIgAAAGRycy9kb3ducmV2LnhtbFBLAQIUABQAAAAIAIdO4kAd/BSTUAIAAKgEAAAO&#10;AAAAAAAAAAEAIAAAACQBAABkcnMvZTJvRG9jLnhtbFBLBQYAAAAABgAGAFkBAADmBQAAAAA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right="44" w:rightChars="20"/>
                        <w:jc w:val="center"/>
                        <w:textAlignment w:val="auto"/>
                        <w:rPr>
                          <w:rFonts w:hint="default" w:ascii="Arial" w:hAnsi="Arial" w:cs="Arial"/>
                          <w:color w:val="C00000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GOVT. H.S. SCHOOL AMLAI COLLIERY  DISST. ANUPPUR M.P.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1355725</wp:posOffset>
                </wp:positionV>
                <wp:extent cx="1234440" cy="283210"/>
                <wp:effectExtent l="0" t="0" r="0" b="0"/>
                <wp:wrapThrough wrapText="bothSides">
                  <wp:wrapPolygon>
                    <wp:start x="2167" y="5957"/>
                    <wp:lineTo x="19433" y="5957"/>
                    <wp:lineTo x="19433" y="15643"/>
                    <wp:lineTo x="2167" y="15643"/>
                    <wp:lineTo x="2167" y="5957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321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75" w:firstLineChars="50"/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HSE ( 2015 )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.45pt;margin-top:106.75pt;height:22.3pt;width:97.2pt;mso-wrap-distance-left:9pt;mso-wrap-distance-right:9pt;z-index:-251623424;v-text-anchor:middle;mso-width-relative:page;mso-height-relative:page;" filled="f" stroked="f" coordsize="21600,21600" wrapcoords="2167 5957 19433 5957 19433 15643 2167 15643 2167 5957" arcsize="0.166666666666667" o:gfxdata="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VzE1tcAAAALAQAADwAA&#10;AAAAAAABACAAAAAiAAAAZHJzL2Rvd25yZXYueG1sUEsBAhQAFAAAAAgAh07iQNPF5/pQAgAAqAQA&#10;AA4AAAAAAAAAAQAgAAAAJgEAAGRycy9lMm9Eb2MueG1sUEsFBgAAAAAGAAYAWQEAAOgFAAAAAA=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ind w:firstLine="75" w:firstLineChars="50"/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vertAlign w:val="superscript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HSE ( 2015 )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987425</wp:posOffset>
                </wp:positionV>
                <wp:extent cx="902970" cy="283845"/>
                <wp:effectExtent l="0" t="0" r="0" b="0"/>
                <wp:wrapThrough wrapText="bothSides">
                  <wp:wrapPolygon>
                    <wp:start x="2962" y="5944"/>
                    <wp:lineTo x="18638" y="5944"/>
                    <wp:lineTo x="18638" y="15656"/>
                    <wp:lineTo x="2962" y="15656"/>
                    <wp:lineTo x="2962" y="5944"/>
                  </wp:wrapPolygon>
                </wp:wrapThrough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8384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PASS 91.20%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45pt;margin-top:77.75pt;height:22.35pt;width:71.1pt;mso-wrap-distance-left:9pt;mso-wrap-distance-right:9pt;z-index:-251624448;v-text-anchor:middle;mso-width-relative:page;mso-height-relative:page;" filled="f" stroked="f" coordsize="21600,21600" wrapcoords="2962 5944 18638 5944 18638 15656 2962 15656 2962 5944" arcsize="0.166666666666667" o:gfxdata="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xons1QAAAAsBAAAPAAAA&#10;AAAAAAEAIAAAACIAAABkcnMvZG93bnJldi54bWxQSwECFAAUAAAACACHTuJAB25IplECAACnBAAA&#10;DgAAAAAAAAABACAAAAAkAQAAZHJzL2Uyb0RvYy54bWxQSwUGAAAAAAYABgBZAQAA5wUAAAAA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PASS 91.20%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972820</wp:posOffset>
                </wp:positionV>
                <wp:extent cx="2084705" cy="391160"/>
                <wp:effectExtent l="0" t="0" r="0" b="0"/>
                <wp:wrapThrough wrapText="bothSides">
                  <wp:wrapPolygon>
                    <wp:start x="1342" y="4629"/>
                    <wp:lineTo x="20258" y="4629"/>
                    <wp:lineTo x="20258" y="16971"/>
                    <wp:lineTo x="1342" y="16971"/>
                    <wp:lineTo x="1342" y="4629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39116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44" w:rightChars="20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GOVT. H.S. SCHOOL AMLAI COLLIERY  DISST. ANUPPUR M.P</w:t>
                            </w: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05pt;margin-top:76.6pt;height:30.8pt;width:164.15pt;mso-wrap-distance-left:9pt;mso-wrap-distance-right:9pt;z-index:-251626496;v-text-anchor:middle;mso-width-relative:page;mso-height-relative:page;" filled="f" stroked="f" coordsize="21600,21600" wrapcoords="1342 4629 20258 4629 20258 16971 1342 16971 1342 4629" arcsize="0.166666666666667" o:gfxdata="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t5r4tYAAAAKAQAADwAA&#10;AAAAAAABACAAAAAiAAAAZHJzL2Rvd25yZXYueG1sUEsBAhQAFAAAAAgAh07iQCis0BJRAgAAqAQA&#10;AA4AAAAAAAAAAQAgAAAAJQEAAGRycy9lMm9Eb2MueG1sUEsFBgAAAAAGAAYAWQEAAOgFAAAAAA=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right="44" w:rightChars="20"/>
                        <w:jc w:val="center"/>
                        <w:textAlignment w:val="auto"/>
                        <w:rPr>
                          <w:rFonts w:hint="default" w:ascii="Arial" w:hAnsi="Arial" w:cs="Arial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GOVT. H.S. SCHOOL AMLAI COLLIERY  DISST. ANUPPUR M.P</w:t>
                      </w:r>
                      <w:r>
                        <w:rPr>
                          <w:rFonts w:hint="default" w:ascii="Arial" w:hAnsi="Arial" w:cs="Arial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998855</wp:posOffset>
                </wp:positionV>
                <wp:extent cx="1256030" cy="290195"/>
                <wp:effectExtent l="0" t="0" r="0" b="0"/>
                <wp:wrapThrough wrapText="bothSides">
                  <wp:wrapPolygon>
                    <wp:start x="2140" y="5861"/>
                    <wp:lineTo x="19460" y="5861"/>
                    <wp:lineTo x="19460" y="15739"/>
                    <wp:lineTo x="2140" y="15739"/>
                    <wp:lineTo x="2140" y="5861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29019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HSSE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3.3pt;margin-top:78.65pt;height:22.85pt;width:98.9pt;mso-wrap-distance-left:9pt;mso-wrap-distance-right:9pt;z-index:-251643904;v-text-anchor:middle;mso-width-relative:page;mso-height-relative:page;" filled="f" stroked="f" coordsize="21600,21600" wrapcoords="2140 5861 19460 5861 19460 15739 2140 15739 2140 5861" arcsize="0.166666666666667" o:gfxdata="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RWiLc1wAAAAsBAAAP&#10;AAAAAAAAAAEAIAAAACIAAABkcnMvZG93bnJldi54bWxQSwECFAAUAAAACACHTuJAfN1IbFICAACo&#10;BAAADgAAAAAAAAABACAAAAAmAQAAZHJzL2Uyb0RvYy54bWxQSwUGAAAAAAYABgBZAQAA6gUAAAAA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vertAlign w:val="superscript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HSSE</w:t>
                      </w:r>
                      <w:r>
                        <w:rPr>
                          <w:rFonts w:hint="default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( 2017)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656590</wp:posOffset>
                </wp:positionV>
                <wp:extent cx="4890770" cy="304800"/>
                <wp:effectExtent l="4445" t="4445" r="12065" b="10795"/>
                <wp:wrapThrough wrapText="bothSides">
                  <wp:wrapPolygon>
                    <wp:start x="-20" y="-315"/>
                    <wp:lineTo x="-20" y="21285"/>
                    <wp:lineTo x="21586" y="21285"/>
                    <wp:lineTo x="21586" y="-315"/>
                    <wp:lineTo x="-20" y="-315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" y="1938655"/>
                          <a:ext cx="4890770" cy="304800"/>
                        </a:xfrm>
                        <a:prstGeom prst="roundRect">
                          <a:avLst/>
                        </a:prstGeom>
                        <a:solidFill>
                          <a:srgbClr val="EBF8F8">
                            <a:alpha val="11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4.75pt;margin-top:51.7pt;height:24pt;width:385.1pt;mso-wrap-distance-left:9pt;mso-wrap-distance-right:9pt;z-index:-251656192;v-text-anchor:middle;mso-width-relative:page;mso-height-relative:page;" fillcolor="#EBF8F8" filled="t" stroked="t" coordsize="21600,21600" wrapcoords="-20 -315 -20 21285 21586 21285 21586 -315 -20 -315" arcsize="0.166666666666667" o:gfxdata="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iUvrtwA&#10;AAAMAQAADwAAAAAAAAABACAAAAAiAAAAZHJzL2Rvd25yZXYueG1sUEsBAhQAFAAAAAgAh07iQLCw&#10;MUSNAgAAOQUAAA4AAAAAAAAAAQAgAAAAKwEAAGRycy9lMm9Eb2MueG1sUEsFBgAAAAAGAAYAWQEA&#10;ACoGAAAAAA==&#10;">
                <v:fill on="t" opacity="7208f" focussize="0,0"/>
                <v:stroke weight="0.25pt" color="#385D8A [3204]" joinstyle="round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623570</wp:posOffset>
                </wp:positionV>
                <wp:extent cx="2244090" cy="377190"/>
                <wp:effectExtent l="0" t="0" r="0" b="0"/>
                <wp:wrapThrough wrapText="bothSides">
                  <wp:wrapPolygon>
                    <wp:start x="1235" y="4727"/>
                    <wp:lineTo x="20365" y="4727"/>
                    <wp:lineTo x="20365" y="16873"/>
                    <wp:lineTo x="1235" y="16873"/>
                    <wp:lineTo x="1235" y="4727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7719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44" w:rightChars="20"/>
                              <w:jc w:val="center"/>
                              <w:textAlignment w:val="auto"/>
                              <w:rPr>
                                <w:rFonts w:hint="default" w:ascii="Arial" w:hAnsi="Arial" w:cs="Arial"/>
                                <w:color w:val="C00000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808080" w:themeColor="text1" w:themeTint="80"/>
                                <w:sz w:val="13"/>
                                <w:szCs w:val="13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JABALPUR ENGINEERING COLLEGE GOVT. AUTONOMUS  JABALPUR M.P</w:t>
                            </w:r>
                            <w:r>
                              <w:rPr>
                                <w:rFonts w:hint="default" w:ascii="Arial" w:hAnsi="Arial" w:cs="Arial"/>
                                <w:color w:val="C00000"/>
                                <w:sz w:val="13"/>
                                <w:szCs w:val="1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45pt;margin-top:49.1pt;height:29.7pt;width:176.7pt;mso-wrap-distance-left:9pt;mso-wrap-distance-right:9pt;z-index:-251628544;v-text-anchor:middle;mso-width-relative:page;mso-height-relative:page;" filled="f" stroked="f" coordsize="21600,21600" wrapcoords="1235 4727 20365 4727 20365 16873 1235 16873 1235 4727" arcsize="0.166666666666667" o:gfxdata="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iZzRPWAAAACQEAAA8AAAAA&#10;AAAAAQAgAAAAIgAAAGRycy9kb3ducmV2LnhtbFBLAQIUABQAAAAIAIdO4kBCSnnpTwIAAKgEAAAO&#10;AAAAAAAAAAEAIAAAACUBAABkcnMvZTJvRG9jLnhtbFBLBQYAAAAABgAGAFkBAADmBQAAAAA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right="44" w:rightChars="20"/>
                        <w:jc w:val="center"/>
                        <w:textAlignment w:val="auto"/>
                        <w:rPr>
                          <w:rFonts w:hint="default" w:ascii="Arial" w:hAnsi="Arial" w:cs="Arial"/>
                          <w:color w:val="C00000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808080" w:themeColor="text1" w:themeTint="80"/>
                          <w:sz w:val="13"/>
                          <w:szCs w:val="13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JABALPUR ENGINEERING COLLEGE GOVT. AUTONOMUS  JABALPUR M.P</w:t>
                      </w:r>
                      <w:r>
                        <w:rPr>
                          <w:rFonts w:hint="default" w:ascii="Arial" w:hAnsi="Arial" w:cs="Arial"/>
                          <w:color w:val="C00000"/>
                          <w:sz w:val="13"/>
                          <w:szCs w:val="13"/>
                          <w:lang w:val="en-US"/>
                        </w:rPr>
                        <w:t>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683260</wp:posOffset>
                </wp:positionV>
                <wp:extent cx="857885" cy="321945"/>
                <wp:effectExtent l="0" t="0" r="0" b="0"/>
                <wp:wrapThrough wrapText="bothSides">
                  <wp:wrapPolygon>
                    <wp:start x="3166" y="5368"/>
                    <wp:lineTo x="18434" y="5368"/>
                    <wp:lineTo x="18434" y="16232"/>
                    <wp:lineTo x="3166" y="16232"/>
                    <wp:lineTo x="3166" y="5368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2194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C00000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3.45pt;margin-top:53.8pt;height:25.35pt;width:67.55pt;mso-wrap-distance-left:9pt;mso-wrap-distance-right:9pt;z-index:-251627520;v-text-anchor:middle;mso-width-relative:page;mso-height-relative:page;" filled="f" stroked="f" coordsize="21600,21600" wrapcoords="3166 5368 18434 5368 18434 16232 3166 16232 3166 5368" arcsize="0.166666666666667" o:gfxdata="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0Lj6dYAAAALAQAADwAA&#10;AAAAAAABACAAAAAiAAAAZHJzL2Rvd25yZXYueG1sUEsBAhQAFAAAAAgAh07iQNU/NoRRAgAApwQA&#10;AA4AAAAAAAAAAQAgAAAAJQEAAGRycy9lMm9Eb2MueG1sUEsFBgAAAAAGAAYAWQEAAOgFAAAAAA=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C00000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RUNNING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647700</wp:posOffset>
                </wp:positionV>
                <wp:extent cx="1040765" cy="264795"/>
                <wp:effectExtent l="0" t="0" r="0" b="0"/>
                <wp:wrapThrough wrapText="bothSides">
                  <wp:wrapPolygon>
                    <wp:start x="2557" y="6319"/>
                    <wp:lineTo x="19043" y="6319"/>
                    <wp:lineTo x="19043" y="15281"/>
                    <wp:lineTo x="2557" y="15281"/>
                    <wp:lineTo x="2557" y="6319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26479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cs="Arial"/>
                                <w:b/>
                                <w:bCs/>
                                <w:color w:val="C00000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808080" w:themeColor="text1" w:themeTint="80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B - TECH 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15pt;margin-top:51pt;height:20.85pt;width:81.95pt;mso-wrap-distance-left:9pt;mso-wrap-distance-right:9pt;z-index:-251629568;v-text-anchor:middle;mso-width-relative:page;mso-height-relative:page;" filled="f" stroked="f" coordsize="21600,21600" wrapcoords="2557 6319 19043 6319 19043 15281 2557 15281 2557 6319" arcsize="0.166666666666667" o:gfxdata="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iw8nDWAAAACgEAAA8A&#10;AAAAAAAAAQAgAAAAIgAAAGRycy9kb3ducmV2LnhtbFBLAQIUABQAAAAIAIdO4kAjSc0EUgIAAKgE&#10;AAAOAAAAAAAAAAEAIAAAACUBAABkcnMvZTJvRG9jLnhtbFBLBQYAAAAABgAGAFkBAADpBQAAAAA=&#10;">
                <v:fill on="f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cs="Arial"/>
                          <w:b/>
                          <w:bCs/>
                          <w:color w:val="C00000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808080" w:themeColor="text1" w:themeTint="80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B - TECH  CSE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ge">
                  <wp:posOffset>1434465</wp:posOffset>
                </wp:positionV>
                <wp:extent cx="5062855" cy="425450"/>
                <wp:effectExtent l="0" t="0" r="12700" b="0"/>
                <wp:wrapNone/>
                <wp:docPr id="9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855" cy="425484"/>
                          <a:chOff x="0" y="162622"/>
                          <a:chExt cx="4708751" cy="395634"/>
                        </a:xfrm>
                      </wpg:grpSpPr>
                      <wps:wsp>
                        <wps:cNvPr id="13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71926" y="162622"/>
                            <a:ext cx="236825" cy="178331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99"/>
                              <a:gd name="T2" fmla="*/ 99 w 99"/>
                              <a:gd name="T3" fmla="*/ 0 h 99"/>
                              <a:gd name="T4" fmla="*/ 99 w 99"/>
                              <a:gd name="T5" fmla="*/ 99 h 99"/>
                              <a:gd name="T6" fmla="*/ 0 w 99"/>
                              <a:gd name="T7" fmla="*/ 99 h 99"/>
                              <a:gd name="T8" fmla="*/ 0 w 99"/>
                              <a:gd name="T9" fmla="*/ 0 h 99"/>
                              <a:gd name="T10" fmla="*/ 5 w 99"/>
                              <a:gd name="T11" fmla="*/ 5 h 99"/>
                              <a:gd name="T12" fmla="*/ 5 w 99"/>
                              <a:gd name="T13" fmla="*/ 94 h 99"/>
                              <a:gd name="T14" fmla="*/ 93 w 99"/>
                              <a:gd name="T15" fmla="*/ 94 h 99"/>
                              <a:gd name="T16" fmla="*/ 93 w 99"/>
                              <a:gd name="T17" fmla="*/ 5 h 99"/>
                              <a:gd name="T18" fmla="*/ 5 w 99"/>
                              <a:gd name="T19" fmla="*/ 5 h 99"/>
                              <a:gd name="T20" fmla="*/ 79 w 99"/>
                              <a:gd name="T21" fmla="*/ 41 h 99"/>
                              <a:gd name="T22" fmla="*/ 79 w 99"/>
                              <a:gd name="T23" fmla="*/ 52 h 99"/>
                              <a:gd name="T24" fmla="*/ 82 w 99"/>
                              <a:gd name="T25" fmla="*/ 54 h 99"/>
                              <a:gd name="T26" fmla="*/ 77 w 99"/>
                              <a:gd name="T27" fmla="*/ 60 h 99"/>
                              <a:gd name="T28" fmla="*/ 72 w 99"/>
                              <a:gd name="T29" fmla="*/ 55 h 99"/>
                              <a:gd name="T30" fmla="*/ 75 w 99"/>
                              <a:gd name="T31" fmla="*/ 52 h 99"/>
                              <a:gd name="T32" fmla="*/ 75 w 99"/>
                              <a:gd name="T33" fmla="*/ 43 h 99"/>
                              <a:gd name="T34" fmla="*/ 53 w 99"/>
                              <a:gd name="T35" fmla="*/ 52 h 99"/>
                              <a:gd name="T36" fmla="*/ 44 w 99"/>
                              <a:gd name="T37" fmla="*/ 52 h 99"/>
                              <a:gd name="T38" fmla="*/ 18 w 99"/>
                              <a:gd name="T39" fmla="*/ 42 h 99"/>
                              <a:gd name="T40" fmla="*/ 18 w 99"/>
                              <a:gd name="T41" fmla="*/ 36 h 99"/>
                              <a:gd name="T42" fmla="*/ 43 w 99"/>
                              <a:gd name="T43" fmla="*/ 26 h 99"/>
                              <a:gd name="T44" fmla="*/ 52 w 99"/>
                              <a:gd name="T45" fmla="*/ 26 h 99"/>
                              <a:gd name="T46" fmla="*/ 79 w 99"/>
                              <a:gd name="T47" fmla="*/ 36 h 99"/>
                              <a:gd name="T48" fmla="*/ 79 w 99"/>
                              <a:gd name="T49" fmla="*/ 41 h 99"/>
                              <a:gd name="T50" fmla="*/ 54 w 99"/>
                              <a:gd name="T51" fmla="*/ 56 h 99"/>
                              <a:gd name="T52" fmla="*/ 67 w 99"/>
                              <a:gd name="T53" fmla="*/ 50 h 99"/>
                              <a:gd name="T54" fmla="*/ 67 w 99"/>
                              <a:gd name="T55" fmla="*/ 68 h 99"/>
                              <a:gd name="T56" fmla="*/ 48 w 99"/>
                              <a:gd name="T57" fmla="*/ 75 h 99"/>
                              <a:gd name="T58" fmla="*/ 29 w 99"/>
                              <a:gd name="T59" fmla="*/ 68 h 99"/>
                              <a:gd name="T60" fmla="*/ 29 w 99"/>
                              <a:gd name="T61" fmla="*/ 52 h 99"/>
                              <a:gd name="T62" fmla="*/ 43 w 99"/>
                              <a:gd name="T63" fmla="*/ 56 h 99"/>
                              <a:gd name="T64" fmla="*/ 54 w 99"/>
                              <a:gd name="T65" fmla="*/ 56 h 99"/>
                              <a:gd name="T66" fmla="*/ 54 w 99"/>
                              <a:gd name="T67" fmla="*/ 56 h 99"/>
                              <a:gd name="T68" fmla="*/ 54 w 99"/>
                              <a:gd name="T69" fmla="*/ 5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0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5" y="5"/>
                                </a:moveTo>
                                <a:cubicBezTo>
                                  <a:pt x="5" y="94"/>
                                  <a:pt x="5" y="94"/>
                                  <a:pt x="5" y="94"/>
                                </a:cubicBezTo>
                                <a:cubicBezTo>
                                  <a:pt x="93" y="94"/>
                                  <a:pt x="93" y="94"/>
                                  <a:pt x="93" y="94"/>
                                </a:cubicBezTo>
                                <a:cubicBezTo>
                                  <a:pt x="93" y="5"/>
                                  <a:pt x="93" y="5"/>
                                  <a:pt x="93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lose/>
                                <a:moveTo>
                                  <a:pt x="79" y="41"/>
                                </a:moveTo>
                                <a:cubicBezTo>
                                  <a:pt x="79" y="52"/>
                                  <a:pt x="79" y="52"/>
                                  <a:pt x="79" y="52"/>
                                </a:cubicBezTo>
                                <a:cubicBezTo>
                                  <a:pt x="82" y="54"/>
                                  <a:pt x="82" y="54"/>
                                  <a:pt x="82" y="54"/>
                                </a:cubicBezTo>
                                <a:cubicBezTo>
                                  <a:pt x="77" y="60"/>
                                  <a:pt x="77" y="60"/>
                                  <a:pt x="77" y="60"/>
                                </a:cubicBezTo>
                                <a:cubicBezTo>
                                  <a:pt x="72" y="55"/>
                                  <a:pt x="72" y="55"/>
                                  <a:pt x="72" y="55"/>
                                </a:cubicBezTo>
                                <a:cubicBezTo>
                                  <a:pt x="75" y="52"/>
                                  <a:pt x="75" y="52"/>
                                  <a:pt x="75" y="52"/>
                                </a:cubicBezTo>
                                <a:cubicBezTo>
                                  <a:pt x="75" y="43"/>
                                  <a:pt x="75" y="43"/>
                                  <a:pt x="75" y="43"/>
                                </a:cubicBezTo>
                                <a:cubicBezTo>
                                  <a:pt x="61" y="48"/>
                                  <a:pt x="56" y="50"/>
                                  <a:pt x="53" y="52"/>
                                </a:cubicBezTo>
                                <a:cubicBezTo>
                                  <a:pt x="50" y="53"/>
                                  <a:pt x="47" y="53"/>
                                  <a:pt x="44" y="52"/>
                                </a:cubicBezTo>
                                <a:cubicBezTo>
                                  <a:pt x="41" y="51"/>
                                  <a:pt x="26" y="45"/>
                                  <a:pt x="18" y="42"/>
                                </a:cubicBezTo>
                                <a:cubicBezTo>
                                  <a:pt x="13" y="39"/>
                                  <a:pt x="13" y="38"/>
                                  <a:pt x="18" y="36"/>
                                </a:cubicBezTo>
                                <a:cubicBezTo>
                                  <a:pt x="26" y="33"/>
                                  <a:pt x="37" y="28"/>
                                  <a:pt x="43" y="26"/>
                                </a:cubicBezTo>
                                <a:cubicBezTo>
                                  <a:pt x="47" y="25"/>
                                  <a:pt x="49" y="24"/>
                                  <a:pt x="52" y="26"/>
                                </a:cubicBezTo>
                                <a:cubicBezTo>
                                  <a:pt x="59" y="28"/>
                                  <a:pt x="72" y="33"/>
                                  <a:pt x="79" y="36"/>
                                </a:cubicBezTo>
                                <a:cubicBezTo>
                                  <a:pt x="85" y="39"/>
                                  <a:pt x="81" y="40"/>
                                  <a:pt x="79" y="41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7" y="55"/>
                                  <a:pt x="62" y="52"/>
                                  <a:pt x="67" y="50"/>
                                </a:cubicBezTo>
                                <a:cubicBezTo>
                                  <a:pt x="67" y="68"/>
                                  <a:pt x="67" y="68"/>
                                  <a:pt x="67" y="68"/>
                                </a:cubicBezTo>
                                <a:cubicBezTo>
                                  <a:pt x="67" y="68"/>
                                  <a:pt x="60" y="75"/>
                                  <a:pt x="48" y="75"/>
                                </a:cubicBezTo>
                                <a:cubicBezTo>
                                  <a:pt x="36" y="75"/>
                                  <a:pt x="29" y="68"/>
                                  <a:pt x="29" y="68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33" y="53"/>
                                  <a:pt x="38" y="54"/>
                                  <a:pt x="43" y="56"/>
                                </a:cubicBezTo>
                                <a:cubicBezTo>
                                  <a:pt x="46" y="57"/>
                                  <a:pt x="51" y="58"/>
                                  <a:pt x="54" y="56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4" y="56"/>
                                  <a:pt x="54" y="56"/>
                                  <a:pt x="54" y="56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1" name="组合 21"/>
                        <wpg:cNvGrpSpPr/>
                        <wpg:grpSpPr>
                          <a:xfrm rot="0">
                            <a:off x="0" y="240891"/>
                            <a:ext cx="4695758" cy="317365"/>
                            <a:chOff x="0" y="113719"/>
                            <a:chExt cx="4696292" cy="317500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3719"/>
                              <a:ext cx="231838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Calibri" w:hAnsi="Calibri" w:eastAsia="Microsoft YaHei" w:cs="Calibri"/>
                                    <w:b/>
                                    <w:color w:val="632523" w:themeColor="accent2" w:themeShade="80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 w:eastAsia="Microsoft YaHei" w:cs="Arial"/>
                                    <w:b/>
                                    <w:color w:val="376092" w:themeColor="accent1" w:themeShade="BF"/>
                                    <w:sz w:val="24"/>
                                    <w:szCs w:val="24"/>
                                    <w:lang w:val="en-US"/>
                                  </w:rPr>
                                  <w:t>ACADEMICS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直接连接符 23"/>
                          <wps:cNvCnPr/>
                          <wps:spPr>
                            <a:xfrm>
                              <a:off x="1256912" y="274670"/>
                              <a:ext cx="34393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5"/>
                          <wps:cNvCnPr/>
                          <wps:spPr>
                            <a:xfrm>
                              <a:off x="4469588" y="263347"/>
                              <a:ext cx="2264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margin-left:-74pt;margin-top:112.95pt;height:33.5pt;width:398.65pt;mso-position-vertical-relative:page;z-index:251671552;mso-width-relative:page;mso-height-relative:page;" coordorigin="0,162622" coordsize="4708751,395634" o:gfxdata="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Jl77YDdAAAADAEAAA8AAAAAAAAA&#10;AQAgAAAAIgAAAGRycy9kb3ducmV2LnhtbFBLAQIUABQAAAAIAIdO4kA4pdajLAkAADspAAAOAAAA&#10;AAAAAAEAIAAAACwBAABkcnMvZTJvRG9jLnhtbFBLBQYAAAAABgAGAFkBAADKDAAAAAA=&#10;">
                <o:lock v:ext="edit" aspectratio="f"/>
                <v:shape id="Freeform 9" o:spid="_x0000_s1026" o:spt="100" style="position:absolute;left:4471926;top:162622;height:178331;width:236825;" fillcolor="#376092 [2404]" filled="t" stroked="f" coordsize="99,99" o:gfxdata="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NcHS8AAAA&#10;3AAAAA8AAAAAAAAAAQAgAAAAIgAAAGRycy9kb3ducmV2LnhtbFBLAQIUABQAAAAIAIdO4kAzLwWe&#10;OwAAADkAAAAQAAAAAAAAAAEAIAAAAAsBAABkcnMvc2hhcGV4bWwueG1sUEsFBgAAAAAGAAYAWwEA&#10;ALUDAAAAAA==&#10;" path="m0,0c99,0,99,0,99,0c99,99,99,99,99,99c0,99,0,99,0,99c0,0,0,0,0,0xm5,5c5,94,5,94,5,94c93,94,93,94,93,94c93,5,93,5,93,5c5,5,5,5,5,5xm79,41c79,52,79,52,79,52c82,54,82,54,82,54c77,60,77,60,77,60c72,55,72,55,72,55c75,52,75,52,75,52c75,43,75,43,75,43c61,48,56,50,53,52c50,53,47,53,44,52c41,51,26,45,18,42c13,39,13,38,18,36c26,33,37,28,43,26c47,25,49,24,52,26c59,28,72,33,79,36c85,39,81,40,79,41xm54,56c57,55,62,52,67,50c67,68,67,68,67,68c67,68,60,75,48,75c36,75,29,68,29,68c29,52,29,52,29,52c33,53,38,54,43,56c46,57,51,58,54,56xm54,56c54,56,54,56,54,56e">
                  <v:path o:connectlocs="0,0;236825,0;236825,178331;0,178331;0,0;11960,9006;11960,169324;222471,169324;222471,9006;11960,9006;188981,73854;188981,93668;196158,97271;184197,108079;172236,99072;179412,93668;179412,77456;126785,93668;105255,93668;43059,75655;43059,64847;102863,46834;124392,46834;188981,64847;188981,73854;129177,100874;160275,90066;160275,122489;114824,135099;69372,122489;69372,93668;102863,100874;129177,100874;129177,100874;129177,100874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1" o:spid="_x0000_s1026" o:spt="203" style="position:absolute;left:0;top:240891;height:317365;width:4695758;" coordorigin="0,113719" coordsize="4696292,31750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113719;height:317500;width:231838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ascii="Calibri" w:hAnsi="Calibri" w:eastAsia="Microsoft YaHei" w:cs="Calibri"/>
                              <w:b/>
                              <w:color w:val="632523" w:themeColor="accent2" w:themeShade="80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eastAsia="Microsoft YaHei" w:cs="Arial"/>
                              <w:b/>
                              <w:color w:val="376092" w:themeColor="accent1" w:themeShade="BF"/>
                              <w:sz w:val="24"/>
                              <w:szCs w:val="24"/>
                              <w:lang w:val="en-US"/>
                            </w:rPr>
                            <w:t>ACADEMICS</w:t>
                          </w:r>
                        </w:p>
                      </w:txbxContent>
                    </v:textbox>
                  </v:shape>
                  <v:line id="直接连接符 23" o:spid="_x0000_s1026" o:spt="20" style="position:absolute;left:1256912;top:274670;height:0;width:3439380;" filled="f" stroked="t" coordsize="21600,21600" o:gfxdata="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t2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376092 [2404]" joinstyle="round"/>
                    <v:imagedata o:title=""/>
                    <o:lock v:ext="edit" aspectratio="f"/>
                  </v:line>
                  <v:line id="直接连接符 25" o:spid="_x0000_s1026" o:spt="20" style="position:absolute;left:4469588;top:263347;height:0;width:226491;" filled="f" stroked="t" coordsize="21600,21600" o:gfxdata="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RXp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376092 [24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-1696720</wp:posOffset>
                </wp:positionH>
                <wp:positionV relativeFrom="paragraph">
                  <wp:posOffset>7525385</wp:posOffset>
                </wp:positionV>
                <wp:extent cx="8953500" cy="2388870"/>
                <wp:effectExtent l="0" t="0" r="7620" b="38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2388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alpha val="10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133.6pt;margin-top:592.55pt;height:188.1pt;width:705pt;z-index:-251645952;v-text-anchor:middle;mso-width-relative:page;mso-height-relative:page;" fillcolor="#8EB4E3 [1311]" filled="t" stroked="f" coordsize="21600,21600" o:gfxdata="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ETWXrncAAAADwEAAA8A&#10;AAAAAAAAAQAgAAAAIgAAAGRycy9kb3ducmV2LnhtbFBLAQIUABQAAAAIAIdO4kCAR+dTvgIAAKIF&#10;AAAOAAAAAAAAAAEAIAAAACsBAABkcnMvZTJvRG9jLnhtbFBLBQYAAAAABgAGAFkBAABbBgAAAAA=&#10;">
                <v:fill type="gradient" on="t" color2="#FFFFFF [3212]" angle="180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9610725</wp:posOffset>
                </wp:positionV>
                <wp:extent cx="4257040" cy="299085"/>
                <wp:effectExtent l="0" t="0" r="0" b="571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29908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31.4pt;margin-top:756.75pt;height:23.55pt;width:335.2pt;z-index:251669504;v-text-anchor:middle;mso-width-relative:page;mso-height-relative:page;" fillcolor="#948A54 [1614]" filled="t" stroked="f" coordsize="21600,21600" o:gfxdata="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+Wb9sAAAAOAQAADwAAAAAAAAABACAAAAAiAAAAZHJzL2Rvd25y&#10;ZXYueG1sUEsBAhQAFAAAAAgAh07iQB6u+YdtAgAA8wQAAA4AAAAAAAAAAQAgAAAAKgEAAGRycy9l&#10;Mm9Eb2MueG1sUEsFBgAAAAAGAAYAWQEAAAkGAAAAAA==&#10;" adj="37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9611995</wp:posOffset>
                </wp:positionV>
                <wp:extent cx="4257040" cy="299085"/>
                <wp:effectExtent l="0" t="0" r="0" b="571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29908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42.05pt;margin-top:756.85pt;height:23.55pt;width:335.2pt;z-index:251668480;v-text-anchor:middle;mso-width-relative:page;mso-height-relative:page;" fillcolor="#632523 [1605]" filled="t" stroked="f" coordsize="21600,21600" o:gfxdata="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+Q/H92QAAAA4BAAAPAAAAAAAAAAEAIAAAACIAAABkcnMvZG93bnJldi54bWxQ&#10;SwECFAAUAAAACACHTuJABz9XrGgCAADoBAAADgAAAAAAAAABACAAAAAoAQAAZHJzL2Uyb0RvYy54&#10;bWxQSwUGAAAAAAYABgBZAQAAAgYAAAAA&#10;" adj="379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9613900</wp:posOffset>
                </wp:positionV>
                <wp:extent cx="4257040" cy="299720"/>
                <wp:effectExtent l="0" t="0" r="0" b="571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58" cy="299545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31.6pt;margin-top:757pt;height:23.6pt;width:335.2pt;z-index:251667456;v-text-anchor:middle;mso-width-relative:page;mso-height-relative:page;" fillcolor="#948A54 [1614]" filled="t" stroked="f" coordsize="21600,21600" o:gfxdata="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Ao1ZtsAAAAOAQAADwAAAAAAAAABACAAAAAiAAAAZHJzL2Rvd25yZXYueG1s&#10;UEsBAhQAFAAAAAgAh07iQEbxjddnAgAA6AQAAA4AAAAAAAAAAQAgAAAAKgEAAGRycy9lMm9Eb2Mu&#10;eG1sUEsFBgAAAAAGAAYAWQEAAAMGAAAAAA==&#10;" adj="38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9613900</wp:posOffset>
                </wp:positionV>
                <wp:extent cx="4257040" cy="299720"/>
                <wp:effectExtent l="0" t="0" r="0" b="571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58" cy="29954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78.7pt;margin-top:757pt;height:23.6pt;width:335.2pt;z-index:251666432;v-text-anchor:middle;mso-width-relative:page;mso-height-relative:page;" fillcolor="#632523 [1605]" filled="t" stroked="f" coordsize="21600,21600" o:gfxdata="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MI9X3bAAAADgEAAA8AAAAAAAAAAQAgAAAAIgAAAGRycy9kb3ducmV2Lnht&#10;bFBLAQIUABQAAAAIAIdO4kC0brBfaAIAAOgEAAAOAAAAAAAAAAEAIAAAACoBAABkcnMvZTJvRG9j&#10;LnhtbFBLBQYAAAAABgAGAFkBAAAEBgAAAAA=&#10;" adj="38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2"/>
          <w:lang w:val="en-US"/>
        </w:rPr>
        <w:t xml:space="preserve"> </w:t>
      </w:r>
    </w:p>
    <w:p>
      <w:pPr>
        <w:rPr>
          <w:rFonts w:hint="default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9728200</wp:posOffset>
                </wp:positionV>
                <wp:extent cx="7777480" cy="299720"/>
                <wp:effectExtent l="4445" t="4445" r="571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10" y="10373995"/>
                          <a:ext cx="777748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376092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17"/>
                                <w:szCs w:val="17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17"/>
                                <w:szCs w:val="17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DECLARATION - I hearby declare that all the information given above is true to my knowledge and belief and I hold sole responsibility of its authenticity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65pt;margin-top:766pt;height:23.6pt;width:612.4pt;z-index:251683840;mso-width-relative:page;mso-height-relative:page;" fillcolor="#17375E [2415]" filled="t" stroked="t" coordsize="21600,21600" o:gfxdata="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mCFI2wAAAA4BAAAPAAAAAAAAAAEAIAAAACIAAABkcnMvZG93bnJldi54&#10;bWxQSwECFAAUAAAACACHTuJAFquBkWkCAADkBAAADgAAAAAAAAABACAAAAAq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376092" w:themeColor="accent1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17"/>
                          <w:szCs w:val="17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17"/>
                          <w:szCs w:val="17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DECLARATION - I hearby declare that all the information given above is true to my knowledge and belief and I hold sole responsibility of its authenticity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-787400</wp:posOffset>
                </wp:positionV>
                <wp:extent cx="8953500" cy="1949450"/>
                <wp:effectExtent l="0" t="0" r="7620" b="1270"/>
                <wp:wrapNone/>
                <wp:docPr id="37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0" cy="1949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alpha val="10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69.55pt;margin-top:-62pt;height:153.5pt;width:705pt;rotation:11796480f;z-index:-251608064;v-text-anchor:middle;mso-width-relative:page;mso-height-relative:page;" fillcolor="#8EB4E3 [1311]" filled="t" stroked="f" coordsize="21600,21600" o:gfxdata="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HpUch/b&#10;AAAADgEAAA8AAAAAAAAAAQAgAAAAIgAAAGRycy9kb3ducmV2LnhtbFBLAQIUABQAAAAIAIdO4kCQ&#10;ozkayAIAALEFAAAOAAAAAAAAAAEAIAAAACoBAABkcnMvZTJvRG9jLnhtbFBLBQYAAAAABgAGAFkB&#10;AABkBgAAAAA=&#10;">
                <v:fill type="gradient" on="t" color2="#FFFFFF [3212]" angle="180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8305165</wp:posOffset>
                </wp:positionV>
                <wp:extent cx="8953500" cy="2388870"/>
                <wp:effectExtent l="0" t="0" r="7620" b="3810"/>
                <wp:wrapNone/>
                <wp:docPr id="3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2388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alpha val="10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79.6pt;margin-top:653.95pt;height:188.1pt;width:705pt;z-index:-251609088;v-text-anchor:middle;mso-width-relative:page;mso-height-relative:page;" fillcolor="#8EB4E3 [1311]" filled="t" stroked="f" coordsize="21600,21600" o:gfxdata="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Lj1OvDcAAAADwEAAA8A&#10;AAAAAAAAAQAgAAAAIgAAAGRycy9kb3ducmV2LnhtbFBLAQIUABQAAAAIAIdO4kBhrG8mvgIAAKIF&#10;AAAOAAAAAAAAAAEAIAAAACsBAABkcnMvZTJvRG9jLnhtbFBLBQYAAAAABgAGAFkBAABbBgAAAAA=&#10;">
                <v:fill type="gradient" on="t" color2="#FFFFFF [3212]" angle="180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883285</wp:posOffset>
                </wp:positionV>
                <wp:extent cx="5804535" cy="6179820"/>
                <wp:effectExtent l="0" t="0" r="0" b="0"/>
                <wp:wrapNone/>
                <wp:docPr id="1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535" cy="617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>Vasudhaiv Kutumbkam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bCs/>
                                <w:color w:val="376092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Microsoft YaHei" w:cs="Calibri"/>
                                <w:b/>
                                <w:color w:val="376092" w:themeColor="accent1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  <w:t xml:space="preserve"> (An Android app 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During Internship I Make a fully functional Mobile Application Vasudhaiv Kutumbkam A Client Application Using most popular Material Designing And super Fast Native Language KOTLIN.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>Machine Learning Handwriting Recognition Project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During My Internship of Machine Learning I Make a project With my Team  is handwriting recognition project that basically work on KNN machine Learning Algorithm And the Computer Vision technology for reading the images.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People counter and Object detector in Shop using CCTV 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Made a project based on Computer Vision Technology to detect no, of people present inside the shop and also make a project which determine the name of objects in object detector project.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Facial Recognition And Super market Recommendation system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Made a project on facial recognition authentication system and the item recommendation system using machine learning Algorithms For a client in internship.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Java base advance Desktop Contact-book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During my training on java I make a advance contact book for a client , it can store a large no of contacts , with all details and also print it and also automatically remove the log time inactive contact ,Notify the admin via mail id.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up2DateJEC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  <w:t xml:space="preserve"> (An Android app 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For Jec ’s Clubs I made a fully functional Android  Application Which helps student to notify when any notifications publish by any department or by any clubs Using Firebase services and WEB SRAPPING technology.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376092" w:themeColor="accent1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Some More Projects for Self Learning -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Covid 19 analysis and prediction , java chat system , House cost prediction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Doorse App - for maintaining social distancing in college and hostels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376092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Some Project for Fun -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AI sangeet , Janki(currently working) 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ind w:firstLine="2750" w:firstLineChars="1250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632523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>Love calculator,email bomber app 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632523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240" w:lineRule="auto"/>
                              <w:textAlignment w:val="auto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05pt;margin-top:69.55pt;height:486.6pt;width:457.05pt;z-index:251681792;mso-width-relative:page;mso-height-relative:page;" filled="f" stroked="f" coordsize="21600,21600" o:gfxdata="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/jbVPXAAAACwEAAA8AAAAAAAAAAQAgAAAAIgAAAGRycy9kb3ducmV2LnhtbFBLAQIUABQAAAAI&#10;AIdO4kD5kC63JwIAACw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>Vasudhaiv Kutumbkam</w:t>
                      </w:r>
                      <w:r>
                        <w:rPr>
                          <w:rFonts w:ascii="Calibri" w:hAnsi="Calibri" w:eastAsia="Microsoft YaHei" w:cs="Calibri"/>
                          <w:b/>
                          <w:bCs/>
                          <w:color w:val="376092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eastAsia="Microsoft YaHei" w:cs="Calibri"/>
                          <w:b/>
                          <w:color w:val="376092" w:themeColor="accent1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  <w:t xml:space="preserve"> (An Android app )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Calibri" w:hAnsi="Calibri" w:eastAsia="Microsoft YaHei" w:cs="Calibri"/>
                          <w:b w:val="0"/>
                          <w:bCs w:val="0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During Internship I Make a fully functional Mobile Application Vasudhaiv Kutumbkam A Client Application Using most popular Material Designing And super Fast Native Language KOTLIN.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632523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63252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>Machine Learning Handwriting Recognition Project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632523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During My Internship of Machine Learning I Make a project With my Team  is handwriting recognition project that basically work on KNN machine Learning Algorithm And the Computer Vision technology for reading the images.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>People counter and Object detector in Shop using CCTV -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Made a project based on Computer Vision Technology to detect no, of people present inside the shop and also make a project which determine the name of objects in object detector project.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/>
                          <w:color w:val="632523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 xml:space="preserve">Facial Recognition And Super market Recommendation system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Made a project on facial recognition authentication system and the item recommendation system using machine learning Algorithms For a client in internship.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 xml:space="preserve">Java base advance Desktop Contact-book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During my training on java I make a advance contact book for a client , it can store a large no of contacts , with all details and also print it and also automatically remove the log time inactive contact ,Notify the admin via mail id.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 xml:space="preserve">up2DateJEC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  <w:t xml:space="preserve"> (An Android app )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For Jec ’s Clubs I made a fully functional Android  Application Which helps student to notify when any notifications publish by any department or by any clubs Using Firebase services and WEB SRAPPING technology.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376092" w:themeColor="accent1" w:themeShade="B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 xml:space="preserve">Some More Projects for Self Learning -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Covid 19 analysis and prediction , java chat system , House cost prediction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Doorse App - for maintaining social distancing in college and hostels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63252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376092" w:themeColor="accent1" w:themeShade="BF"/>
                          <w:sz w:val="24"/>
                          <w:szCs w:val="24"/>
                          <w:lang w:val="en-US"/>
                        </w:rPr>
                        <w:t>Some Project for Fun -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632523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632523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AI sangeet , Janki(currently working) ,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ind w:firstLine="2750" w:firstLineChars="1250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632523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>Love calculator,email bomber app 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63252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632523"/>
                          <w:sz w:val="24"/>
                          <w:szCs w:val="24"/>
                          <w:lang w:val="en-US"/>
                        </w:rPr>
                        <w:t xml:space="preserve">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240" w:lineRule="auto"/>
                        <w:textAlignment w:val="auto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521335</wp:posOffset>
                </wp:positionV>
                <wp:extent cx="3714115" cy="293370"/>
                <wp:effectExtent l="0" t="0" r="4445" b="1143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9895" y="3992245"/>
                          <a:ext cx="371411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/>
                              <w:textAlignment w:val="auto"/>
                              <w:rPr>
                                <w:rFonts w:hint="default" w:ascii="Arial" w:hAnsi="Arial" w:cs="Arial"/>
                                <w:color w:val="17375E" w:themeColor="text2" w:themeShade="BF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376092" w:themeColor="accent1" w:themeShade="BF"/>
                                <w:u w:val="none"/>
                                <w:lang w:val="en-US"/>
                              </w:rPr>
                              <w:t>GITHUB LINK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632523"/>
                                <w:u w:val="none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Arial" w:hAnsi="Arial" w:cs="Arial"/>
                                <w:color w:val="17375E" w:themeColor="text2" w:themeShade="BF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17375E" w:themeColor="text2" w:themeShade="BF"/>
                                <w:u w:val="single"/>
                              </w:rPr>
                              <w:instrText xml:space="preserve"> HYPERLINK "https://github.com/Sanjeevkumar-kv29" </w:instrText>
                            </w:r>
                            <w:r>
                              <w:rPr>
                                <w:rFonts w:hint="default" w:ascii="Arial" w:hAnsi="Arial" w:cs="Arial"/>
                                <w:color w:val="17375E" w:themeColor="text2" w:themeShade="BF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cs="Arial"/>
                                <w:color w:val="17375E" w:themeColor="text2" w:themeShade="BF"/>
                              </w:rPr>
                              <w:t>https://github.com/Sanjeevkumar-kv29</w:t>
                            </w:r>
                            <w:r>
                              <w:rPr>
                                <w:rFonts w:hint="default" w:ascii="Arial" w:hAnsi="Arial" w:cs="Arial"/>
                                <w:color w:val="17375E" w:themeColor="text2" w:themeShade="BF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cs="Arial"/>
                                <w:color w:val="17375E" w:themeColor="text2" w:themeShade="BF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5pt;margin-top:41.05pt;height:23.1pt;width:292.45pt;z-index:251682816;mso-width-relative:page;mso-height-relative:page;" filled="f" stroked="f" coordsize="21600,21600" o:gfxdata="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4RD/doAAAAJAQAADwAAAAAAAAABACAAAAAiAAAAZHJz&#10;L2Rvd25yZXYueG1sUEsBAhQAFAAAAAgAh07iQAJCxg87AgAAd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/>
                        <w:textAlignment w:val="auto"/>
                        <w:rPr>
                          <w:rFonts w:hint="default" w:ascii="Arial" w:hAnsi="Arial" w:cs="Arial"/>
                          <w:color w:val="17375E" w:themeColor="text2" w:themeShade="BF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376092" w:themeColor="accent1" w:themeShade="BF"/>
                          <w:u w:val="none"/>
                          <w:lang w:val="en-US"/>
                        </w:rPr>
                        <w:t>GITHUB LINK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  <w:color w:val="632523"/>
                          <w:u w:val="none"/>
                          <w:lang w:val="en-US"/>
                        </w:rPr>
                        <w:t xml:space="preserve"> - </w:t>
                      </w:r>
                      <w:r>
                        <w:rPr>
                          <w:rFonts w:hint="default" w:ascii="Arial" w:hAnsi="Arial" w:cs="Arial"/>
                          <w:color w:val="17375E" w:themeColor="text2" w:themeShade="BF"/>
                          <w:u w:val="single"/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17375E" w:themeColor="text2" w:themeShade="BF"/>
                          <w:u w:val="single"/>
                        </w:rPr>
                        <w:instrText xml:space="preserve"> HYPERLINK "https://github.com/Sanjeevkumar-kv29" </w:instrText>
                      </w:r>
                      <w:r>
                        <w:rPr>
                          <w:rFonts w:hint="default" w:ascii="Arial" w:hAnsi="Arial" w:cs="Arial"/>
                          <w:color w:val="17375E" w:themeColor="text2" w:themeShade="BF"/>
                          <w:u w:val="single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cs="Arial"/>
                          <w:color w:val="17375E" w:themeColor="text2" w:themeShade="BF"/>
                        </w:rPr>
                        <w:t>https://github.com/Sanjeevkumar-kv29</w:t>
                      </w:r>
                      <w:r>
                        <w:rPr>
                          <w:rFonts w:hint="default" w:ascii="Arial" w:hAnsi="Arial" w:cs="Arial"/>
                          <w:color w:val="17375E" w:themeColor="text2" w:themeShade="BF"/>
                          <w:u w:val="single"/>
                        </w:rPr>
                        <w:fldChar w:fldCharType="end"/>
                      </w:r>
                      <w:r>
                        <w:rPr>
                          <w:rFonts w:hint="default" w:ascii="Arial" w:hAnsi="Arial" w:cs="Arial"/>
                          <w:color w:val="17375E" w:themeColor="text2" w:themeShade="BF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lang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ge">
                  <wp:posOffset>540385</wp:posOffset>
                </wp:positionV>
                <wp:extent cx="5904865" cy="400050"/>
                <wp:effectExtent l="0" t="0" r="0" b="0"/>
                <wp:wrapNone/>
                <wp:docPr id="97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04869" cy="400051"/>
                          <a:chOff x="-733971" y="162622"/>
                          <a:chExt cx="5442722" cy="372118"/>
                        </a:xfrm>
                      </wpg:grpSpPr>
                      <wps:wsp>
                        <wps:cNvPr id="98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71926" y="162622"/>
                            <a:ext cx="236825" cy="178331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99"/>
                              <a:gd name="T2" fmla="*/ 99 w 99"/>
                              <a:gd name="T3" fmla="*/ 0 h 99"/>
                              <a:gd name="T4" fmla="*/ 99 w 99"/>
                              <a:gd name="T5" fmla="*/ 99 h 99"/>
                              <a:gd name="T6" fmla="*/ 0 w 99"/>
                              <a:gd name="T7" fmla="*/ 99 h 99"/>
                              <a:gd name="T8" fmla="*/ 0 w 99"/>
                              <a:gd name="T9" fmla="*/ 0 h 99"/>
                              <a:gd name="T10" fmla="*/ 5 w 99"/>
                              <a:gd name="T11" fmla="*/ 5 h 99"/>
                              <a:gd name="T12" fmla="*/ 5 w 99"/>
                              <a:gd name="T13" fmla="*/ 94 h 99"/>
                              <a:gd name="T14" fmla="*/ 93 w 99"/>
                              <a:gd name="T15" fmla="*/ 94 h 99"/>
                              <a:gd name="T16" fmla="*/ 93 w 99"/>
                              <a:gd name="T17" fmla="*/ 5 h 99"/>
                              <a:gd name="T18" fmla="*/ 5 w 99"/>
                              <a:gd name="T19" fmla="*/ 5 h 99"/>
                              <a:gd name="T20" fmla="*/ 79 w 99"/>
                              <a:gd name="T21" fmla="*/ 41 h 99"/>
                              <a:gd name="T22" fmla="*/ 79 w 99"/>
                              <a:gd name="T23" fmla="*/ 52 h 99"/>
                              <a:gd name="T24" fmla="*/ 82 w 99"/>
                              <a:gd name="T25" fmla="*/ 54 h 99"/>
                              <a:gd name="T26" fmla="*/ 77 w 99"/>
                              <a:gd name="T27" fmla="*/ 60 h 99"/>
                              <a:gd name="T28" fmla="*/ 72 w 99"/>
                              <a:gd name="T29" fmla="*/ 55 h 99"/>
                              <a:gd name="T30" fmla="*/ 75 w 99"/>
                              <a:gd name="T31" fmla="*/ 52 h 99"/>
                              <a:gd name="T32" fmla="*/ 75 w 99"/>
                              <a:gd name="T33" fmla="*/ 43 h 99"/>
                              <a:gd name="T34" fmla="*/ 53 w 99"/>
                              <a:gd name="T35" fmla="*/ 52 h 99"/>
                              <a:gd name="T36" fmla="*/ 44 w 99"/>
                              <a:gd name="T37" fmla="*/ 52 h 99"/>
                              <a:gd name="T38" fmla="*/ 18 w 99"/>
                              <a:gd name="T39" fmla="*/ 42 h 99"/>
                              <a:gd name="T40" fmla="*/ 18 w 99"/>
                              <a:gd name="T41" fmla="*/ 36 h 99"/>
                              <a:gd name="T42" fmla="*/ 43 w 99"/>
                              <a:gd name="T43" fmla="*/ 26 h 99"/>
                              <a:gd name="T44" fmla="*/ 52 w 99"/>
                              <a:gd name="T45" fmla="*/ 26 h 99"/>
                              <a:gd name="T46" fmla="*/ 79 w 99"/>
                              <a:gd name="T47" fmla="*/ 36 h 99"/>
                              <a:gd name="T48" fmla="*/ 79 w 99"/>
                              <a:gd name="T49" fmla="*/ 41 h 99"/>
                              <a:gd name="T50" fmla="*/ 54 w 99"/>
                              <a:gd name="T51" fmla="*/ 56 h 99"/>
                              <a:gd name="T52" fmla="*/ 67 w 99"/>
                              <a:gd name="T53" fmla="*/ 50 h 99"/>
                              <a:gd name="T54" fmla="*/ 67 w 99"/>
                              <a:gd name="T55" fmla="*/ 68 h 99"/>
                              <a:gd name="T56" fmla="*/ 48 w 99"/>
                              <a:gd name="T57" fmla="*/ 75 h 99"/>
                              <a:gd name="T58" fmla="*/ 29 w 99"/>
                              <a:gd name="T59" fmla="*/ 68 h 99"/>
                              <a:gd name="T60" fmla="*/ 29 w 99"/>
                              <a:gd name="T61" fmla="*/ 52 h 99"/>
                              <a:gd name="T62" fmla="*/ 43 w 99"/>
                              <a:gd name="T63" fmla="*/ 56 h 99"/>
                              <a:gd name="T64" fmla="*/ 54 w 99"/>
                              <a:gd name="T65" fmla="*/ 56 h 99"/>
                              <a:gd name="T66" fmla="*/ 54 w 99"/>
                              <a:gd name="T67" fmla="*/ 56 h 99"/>
                              <a:gd name="T68" fmla="*/ 54 w 99"/>
                              <a:gd name="T69" fmla="*/ 5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9" h="99">
                                <a:moveTo>
                                  <a:pt x="0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9" y="99"/>
                                  <a:pt x="99" y="99"/>
                                  <a:pt x="99" y="9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5" y="5"/>
                                </a:moveTo>
                                <a:cubicBezTo>
                                  <a:pt x="5" y="94"/>
                                  <a:pt x="5" y="94"/>
                                  <a:pt x="5" y="94"/>
                                </a:cubicBezTo>
                                <a:cubicBezTo>
                                  <a:pt x="93" y="94"/>
                                  <a:pt x="93" y="94"/>
                                  <a:pt x="93" y="94"/>
                                </a:cubicBezTo>
                                <a:cubicBezTo>
                                  <a:pt x="93" y="5"/>
                                  <a:pt x="93" y="5"/>
                                  <a:pt x="93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lose/>
                                <a:moveTo>
                                  <a:pt x="79" y="41"/>
                                </a:moveTo>
                                <a:cubicBezTo>
                                  <a:pt x="79" y="52"/>
                                  <a:pt x="79" y="52"/>
                                  <a:pt x="79" y="52"/>
                                </a:cubicBezTo>
                                <a:cubicBezTo>
                                  <a:pt x="82" y="54"/>
                                  <a:pt x="82" y="54"/>
                                  <a:pt x="82" y="54"/>
                                </a:cubicBezTo>
                                <a:cubicBezTo>
                                  <a:pt x="77" y="60"/>
                                  <a:pt x="77" y="60"/>
                                  <a:pt x="77" y="60"/>
                                </a:cubicBezTo>
                                <a:cubicBezTo>
                                  <a:pt x="72" y="55"/>
                                  <a:pt x="72" y="55"/>
                                  <a:pt x="72" y="55"/>
                                </a:cubicBezTo>
                                <a:cubicBezTo>
                                  <a:pt x="75" y="52"/>
                                  <a:pt x="75" y="52"/>
                                  <a:pt x="75" y="52"/>
                                </a:cubicBezTo>
                                <a:cubicBezTo>
                                  <a:pt x="75" y="43"/>
                                  <a:pt x="75" y="43"/>
                                  <a:pt x="75" y="43"/>
                                </a:cubicBezTo>
                                <a:cubicBezTo>
                                  <a:pt x="61" y="48"/>
                                  <a:pt x="56" y="50"/>
                                  <a:pt x="53" y="52"/>
                                </a:cubicBezTo>
                                <a:cubicBezTo>
                                  <a:pt x="50" y="53"/>
                                  <a:pt x="47" y="53"/>
                                  <a:pt x="44" y="52"/>
                                </a:cubicBezTo>
                                <a:cubicBezTo>
                                  <a:pt x="41" y="51"/>
                                  <a:pt x="26" y="45"/>
                                  <a:pt x="18" y="42"/>
                                </a:cubicBezTo>
                                <a:cubicBezTo>
                                  <a:pt x="13" y="39"/>
                                  <a:pt x="13" y="38"/>
                                  <a:pt x="18" y="36"/>
                                </a:cubicBezTo>
                                <a:cubicBezTo>
                                  <a:pt x="26" y="33"/>
                                  <a:pt x="37" y="28"/>
                                  <a:pt x="43" y="26"/>
                                </a:cubicBezTo>
                                <a:cubicBezTo>
                                  <a:pt x="47" y="25"/>
                                  <a:pt x="49" y="24"/>
                                  <a:pt x="52" y="26"/>
                                </a:cubicBezTo>
                                <a:cubicBezTo>
                                  <a:pt x="59" y="28"/>
                                  <a:pt x="72" y="33"/>
                                  <a:pt x="79" y="36"/>
                                </a:cubicBezTo>
                                <a:cubicBezTo>
                                  <a:pt x="85" y="39"/>
                                  <a:pt x="81" y="40"/>
                                  <a:pt x="79" y="41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7" y="55"/>
                                  <a:pt x="62" y="52"/>
                                  <a:pt x="67" y="50"/>
                                </a:cubicBezTo>
                                <a:cubicBezTo>
                                  <a:pt x="67" y="68"/>
                                  <a:pt x="67" y="68"/>
                                  <a:pt x="67" y="68"/>
                                </a:cubicBezTo>
                                <a:cubicBezTo>
                                  <a:pt x="67" y="68"/>
                                  <a:pt x="60" y="75"/>
                                  <a:pt x="48" y="75"/>
                                </a:cubicBezTo>
                                <a:cubicBezTo>
                                  <a:pt x="36" y="75"/>
                                  <a:pt x="29" y="68"/>
                                  <a:pt x="29" y="68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33" y="53"/>
                                  <a:pt x="38" y="54"/>
                                  <a:pt x="43" y="56"/>
                                </a:cubicBezTo>
                                <a:cubicBezTo>
                                  <a:pt x="46" y="57"/>
                                  <a:pt x="51" y="58"/>
                                  <a:pt x="54" y="56"/>
                                </a:cubicBezTo>
                                <a:close/>
                                <a:moveTo>
                                  <a:pt x="54" y="56"/>
                                </a:moveTo>
                                <a:cubicBezTo>
                                  <a:pt x="54" y="56"/>
                                  <a:pt x="54" y="56"/>
                                  <a:pt x="54" y="56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99" name="组合 21"/>
                        <wpg:cNvGrpSpPr/>
                        <wpg:grpSpPr>
                          <a:xfrm rot="0">
                            <a:off x="-733971" y="218145"/>
                            <a:ext cx="5429516" cy="316595"/>
                            <a:chOff x="-734055" y="90963"/>
                            <a:chExt cx="5430134" cy="316730"/>
                          </a:xfrm>
                        </wpg:grpSpPr>
                        <wps:wsp>
                          <wps:cNvPr id="1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34055" y="90963"/>
                              <a:ext cx="2991818" cy="316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Arial" w:hAnsi="Arial" w:eastAsia="Microsoft YaHei" w:cs="Arial"/>
                                    <w:b/>
                                    <w:color w:val="376092" w:themeColor="accent1" w:themeShade="BF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Arial" w:hAnsi="Arial" w:eastAsia="Microsoft YaHei" w:cs="Arial"/>
                                    <w:b/>
                                    <w:color w:val="376092" w:themeColor="accent1" w:themeShade="BF"/>
                                    <w:sz w:val="26"/>
                                    <w:szCs w:val="26"/>
                                    <w:lang w:val="en-US"/>
                                  </w:rPr>
                                  <w:t>PROJECTS AND 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5" name="直接连接符 23"/>
                          <wps:cNvCnPr/>
                          <wps:spPr>
                            <a:xfrm flipV="1">
                              <a:off x="2379520" y="274737"/>
                              <a:ext cx="2316303" cy="47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直接连接符 25"/>
                          <wps:cNvCnPr/>
                          <wps:spPr>
                            <a:xfrm>
                              <a:off x="4469588" y="263347"/>
                              <a:ext cx="2264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flip:x;margin-left:49.7pt;margin-top:42.55pt;height:31.5pt;width:464.95pt;mso-position-vertical-relative:page;z-index:251680768;mso-width-relative:page;mso-height-relative:page;" coordorigin="-733971,162622" coordsize="5442722,372118" o:gfxdata="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">
                <o:lock v:ext="edit" aspectratio="f"/>
                <v:shape id="Freeform 9" o:spid="_x0000_s1026" o:spt="100" style="position:absolute;left:4471926;top:162622;height:178331;width:236825;" fillcolor="#376092 [2404]" filled="t" stroked="f" coordsize="99,99" o:gfxdata="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4OgbsAAADb&#10;AAAADwAAAAAAAAABACAAAAAiAAAAZHJzL2Rvd25yZXYueG1sUEsBAhQAFAAAAAgAh07iQDMvBZ47&#10;AAAAOQAAABAAAAAAAAAAAQAgAAAACgEAAGRycy9zaGFwZXhtbC54bWxQSwUGAAAAAAYABgBbAQAA&#10;tAMAAAAA&#10;" path="m0,0c99,0,99,0,99,0c99,99,99,99,99,99c0,99,0,99,0,99c0,0,0,0,0,0xm5,5c5,94,5,94,5,94c93,94,93,94,93,94c93,5,93,5,93,5c5,5,5,5,5,5xm79,41c79,52,79,52,79,52c82,54,82,54,82,54c77,60,77,60,77,60c72,55,72,55,72,55c75,52,75,52,75,52c75,43,75,43,75,43c61,48,56,50,53,52c50,53,47,53,44,52c41,51,26,45,18,42c13,39,13,38,18,36c26,33,37,28,43,26c47,25,49,24,52,26c59,28,72,33,79,36c85,39,81,40,79,41xm54,56c57,55,62,52,67,50c67,68,67,68,67,68c67,68,60,75,48,75c36,75,29,68,29,68c29,52,29,52,29,52c33,53,38,54,43,56c46,57,51,58,54,56xm54,56c54,56,54,56,54,56e">
                  <v:path o:connectlocs="0,0;236825,0;236825,178331;0,178331;0,0;11960,9006;11960,169324;222471,169324;222471,9006;11960,9006;188981,73854;188981,93668;196158,97271;184197,108079;172236,99072;179412,93668;179412,77456;126785,93668;105255,93668;43059,75655;43059,64847;102863,46834;124392,46834;188981,64847;188981,73854;129177,100874;160275,90066;160275,122489;114824,135099;69372,122489;69372,93668;102863,100874;129177,100874;129177,100874;129177,100874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组合 21" o:spid="_x0000_s1026" o:spt="203" style="position:absolute;left:-733971;top:218145;height:316595;width:5429516;" coordorigin="-734055,90963" coordsize="5430134,316730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734055;top:90963;height:316730;width:2991818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ascii="Arial" w:hAnsi="Arial" w:eastAsia="Microsoft YaHei" w:cs="Arial"/>
                              <w:b/>
                              <w:color w:val="376092" w:themeColor="accent1" w:themeShade="BF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eastAsia="Microsoft YaHei" w:cs="Arial"/>
                              <w:b/>
                              <w:color w:val="376092" w:themeColor="accent1" w:themeShade="BF"/>
                              <w:sz w:val="26"/>
                              <w:szCs w:val="26"/>
                              <w:lang w:val="en-US"/>
                            </w:rPr>
                            <w:t>PROJECTS AND WORK</w:t>
                          </w:r>
                        </w:p>
                      </w:txbxContent>
                    </v:textbox>
                  </v:shape>
                  <v:line id="直接连接符 23" o:spid="_x0000_s1026" o:spt="20" style="position:absolute;left:2379520;top:274737;flip:y;height:4727;width:2316303;" filled="f" stroked="t" coordsize="21600,21600" o:gfxdata="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UPy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376092 [2404]" joinstyle="round"/>
                    <v:imagedata o:title=""/>
                    <o:lock v:ext="edit" aspectratio="f"/>
                  </v:line>
                  <v:line id="直接连接符 25" o:spid="_x0000_s1026" o:spt="20" style="position:absolute;left:4469588;top:263347;height:0;width:226491;" filled="f" stroked="t" coordsize="21600,21600" o:gfxdata="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0TAu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76092 [24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F10BD"/>
    <w:multiLevelType w:val="singleLevel"/>
    <w:tmpl w:val="A32F10B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BCDC5A"/>
    <w:multiLevelType w:val="singleLevel"/>
    <w:tmpl w:val="ACBCDC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0761C21"/>
    <w:multiLevelType w:val="singleLevel"/>
    <w:tmpl w:val="D0761C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97ECBE9"/>
    <w:multiLevelType w:val="singleLevel"/>
    <w:tmpl w:val="097ECB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AE2CDD7"/>
    <w:multiLevelType w:val="singleLevel"/>
    <w:tmpl w:val="3AE2CDD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23C31"/>
    <w:rsid w:val="00131C23"/>
    <w:rsid w:val="00173DA5"/>
    <w:rsid w:val="00276FE0"/>
    <w:rsid w:val="002E30DF"/>
    <w:rsid w:val="004C73A8"/>
    <w:rsid w:val="005413E8"/>
    <w:rsid w:val="00593BEB"/>
    <w:rsid w:val="005B0B7D"/>
    <w:rsid w:val="00691BAC"/>
    <w:rsid w:val="00692397"/>
    <w:rsid w:val="0070579D"/>
    <w:rsid w:val="007545E3"/>
    <w:rsid w:val="007879F6"/>
    <w:rsid w:val="00897301"/>
    <w:rsid w:val="008A55C6"/>
    <w:rsid w:val="008B7334"/>
    <w:rsid w:val="008C1EB9"/>
    <w:rsid w:val="00974B9C"/>
    <w:rsid w:val="00A16EE2"/>
    <w:rsid w:val="00A26873"/>
    <w:rsid w:val="00A606E4"/>
    <w:rsid w:val="00A66FC5"/>
    <w:rsid w:val="00AE3B14"/>
    <w:rsid w:val="00B223BE"/>
    <w:rsid w:val="00B96F0D"/>
    <w:rsid w:val="00BA3C10"/>
    <w:rsid w:val="00BA74DF"/>
    <w:rsid w:val="00BB667B"/>
    <w:rsid w:val="00BE2B01"/>
    <w:rsid w:val="00BF0929"/>
    <w:rsid w:val="00CB5FEB"/>
    <w:rsid w:val="00CD1BBA"/>
    <w:rsid w:val="00D023B7"/>
    <w:rsid w:val="00D038F9"/>
    <w:rsid w:val="00D27604"/>
    <w:rsid w:val="00E25981"/>
    <w:rsid w:val="00E521C4"/>
    <w:rsid w:val="00EA2E11"/>
    <w:rsid w:val="00EC45B9"/>
    <w:rsid w:val="00F374BE"/>
    <w:rsid w:val="00FD5407"/>
    <w:rsid w:val="08B61155"/>
    <w:rsid w:val="0A2F6C41"/>
    <w:rsid w:val="310C4C8E"/>
    <w:rsid w:val="3C834D9B"/>
    <w:rsid w:val="41AA5D08"/>
    <w:rsid w:val="56277A60"/>
    <w:rsid w:val="6CE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zh-C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janki--\AppData\Roaming\kingsoft\office6\templates\download\26b39d6dfa324410aa79a8a8a39c8325\Brown%20Resum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Brown Resume.docx</Template>
  <Pages>2</Pages>
  <Words>0</Words>
  <Characters>0</Characters>
  <Lines>1</Lines>
  <Paragraphs>1</Paragraphs>
  <TotalTime>323</TotalTime>
  <ScaleCrop>false</ScaleCrop>
  <LinksUpToDate>false</LinksUpToDate>
  <CharactersWithSpaces>1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2020-12-01T13:38:00Z</dcterms:created>
  <dc:creator>KVjanki--</dc:creator>
  <cp:lastModifiedBy>google1590748733</cp:lastModifiedBy>
  <dcterms:modified xsi:type="dcterms:W3CDTF">2020-12-26T04:49:41Z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